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21A33" w14:textId="71A62BF3" w:rsidR="00F475CD" w:rsidRPr="00334B8A" w:rsidRDefault="00851631">
      <w:pPr>
        <w:ind w:firstLine="0"/>
        <w:rPr>
          <w:rFonts w:ascii="Times New Roman" w:hAnsi="Times New Roman"/>
          <w:sz w:val="18"/>
        </w:rPr>
      </w:pPr>
      <w:r w:rsidRPr="00334B8A"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7EB6BB3A">
                <wp:simplePos x="0" y="0"/>
                <wp:positionH relativeFrom="column">
                  <wp:posOffset>428625</wp:posOffset>
                </wp:positionH>
                <wp:positionV relativeFrom="paragraph">
                  <wp:posOffset>133350</wp:posOffset>
                </wp:positionV>
                <wp:extent cx="4216400" cy="1447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4C34F" w14:textId="1AA44119" w:rsidR="00210FD5" w:rsidRPr="005A0703" w:rsidRDefault="00210FD5" w:rsidP="0085163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Learning Report – </w:t>
                            </w:r>
                            <w:r w:rsidR="008671E4"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  <w:t>Linux OS and Programming</w:t>
                            </w:r>
                          </w:p>
                          <w:p w14:paraId="48DC9B5C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5D" w14:textId="0B60C321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1A2A85C2" w14:textId="6C5A22DD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58F86BC0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5E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  <w:r w:rsidRPr="00551098"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  <w:t>Course Code: &lt;CODE&gt;</w:t>
                            </w:r>
                          </w:p>
                          <w:p w14:paraId="48DC9B5F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60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33.75pt;margin-top:10.5pt;width:332pt;height:11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" filled="f" stroked="f" strokeweight=".5pt">
                <v:textbox>
                  <w:txbxContent>
                    <w:p w14:paraId="5664C34F" w14:textId="1AA44119" w:rsidR="00210FD5" w:rsidRPr="005A0703" w:rsidRDefault="00210FD5" w:rsidP="0085163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  <w:t xml:space="preserve">Learning Report – </w:t>
                      </w:r>
                      <w:r w:rsidR="008671E4"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  <w:t>Linux OS and Programming</w:t>
                      </w:r>
                    </w:p>
                    <w:p w14:paraId="48DC9B5C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5D" w14:textId="0B60C321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1A2A85C2" w14:textId="6C5A22DD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58F86BC0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5E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  <w:r w:rsidRPr="00551098"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  <w:t>Course Code: &lt;CODE&gt;</w:t>
                      </w:r>
                    </w:p>
                    <w:p w14:paraId="48DC9B5F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60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B14EF" w:rsidRPr="00334B8A">
        <w:rPr>
          <w:rFonts w:ascii="Times New Roman" w:hAnsi="Times New Roman"/>
          <w:sz w:val="18"/>
        </w:rPr>
        <w:t>s</w:t>
      </w:r>
      <w:r w:rsidR="00F475CD" w:rsidRPr="00334B8A">
        <w:rPr>
          <w:rFonts w:ascii="Times New Roman" w:hAnsi="Times New Roman"/>
          <w:sz w:val="18"/>
        </w:rPr>
        <w:t>jsytu</w:t>
      </w:r>
      <w:proofErr w:type="spellEnd"/>
      <w:proofErr w:type="gramEnd"/>
    </w:p>
    <w:p w14:paraId="48DC9A50" w14:textId="5B94AC63" w:rsidR="00746D2E" w:rsidRPr="00334B8A" w:rsidRDefault="00860730" w:rsidP="00746D2E">
      <w:pPr>
        <w:tabs>
          <w:tab w:val="left" w:pos="9630"/>
        </w:tabs>
        <w:ind w:firstLine="0"/>
        <w:jc w:val="both"/>
        <w:rPr>
          <w:rFonts w:ascii="Times New Roman" w:hAnsi="Times New Roman"/>
          <w:sz w:val="18"/>
        </w:rPr>
      </w:pPr>
      <w:r w:rsidRPr="00334B8A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732E64F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7877475"/>
      <w:bookmarkEnd w:id="0"/>
      <w:r w:rsidRPr="00334B8A">
        <w:rPr>
          <w:rFonts w:ascii="Times New Roman" w:hAnsi="Times New Roman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68F3B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334B8A">
        <w:rPr>
          <w:rFonts w:ascii="Times New Roman" w:hAnsi="Times New Roman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4B9A252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 w:rsidRPr="00334B8A">
        <w:rPr>
          <w:rFonts w:ascii="Times New Roman" w:hAnsi="Times New Roman"/>
          <w:sz w:val="18"/>
          <w:szCs w:val="18"/>
        </w:rPr>
        <w:t>./</w:t>
      </w:r>
    </w:p>
    <w:p w14:paraId="32985A1C" w14:textId="7FC7157B" w:rsidR="00BF6B9F" w:rsidRDefault="00FC0E65" w:rsidP="00386E4B">
      <w:pPr>
        <w:ind w:firstLine="0"/>
        <w:rPr>
          <w:rFonts w:ascii="Times New Roman" w:hAnsi="Times New Roman"/>
        </w:rPr>
      </w:pPr>
      <w:r w:rsidRPr="00334B8A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7DEB73E8">
            <wp:simplePos x="0" y="0"/>
            <wp:positionH relativeFrom="margin">
              <wp:posOffset>1244600</wp:posOffset>
            </wp:positionH>
            <wp:positionV relativeFrom="paragraph">
              <wp:posOffset>1340485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 w:rsidRPr="00334B8A"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3CF5CFE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5" w14:textId="77777777" w:rsidR="00210FD5" w:rsidRPr="000F4649" w:rsidRDefault="00210FD5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210FD5" w:rsidRPr="000F4649" w:rsidRDefault="00210FD5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5" w14:textId="77777777" w:rsidR="00210FD5" w:rsidRPr="000F4649" w:rsidRDefault="00210FD5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210FD5" w:rsidRPr="000F4649" w:rsidRDefault="00210FD5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 w:rsidRPr="00334B8A">
        <w:rPr>
          <w:rFonts w:ascii="Times New Roman" w:hAnsi="Times New Roman"/>
        </w:rPr>
        <w:br w:type="page"/>
      </w:r>
      <w:bookmarkStart w:id="1" w:name="_Toc513545819"/>
      <w:bookmarkStart w:id="2" w:name="_Toc311197302"/>
      <w:bookmarkStart w:id="3" w:name="_Toc229764175"/>
      <w:bookmarkStart w:id="4" w:name="_Toc229759047"/>
    </w:p>
    <w:p w14:paraId="138FFD15" w14:textId="7B453925" w:rsidR="006C2895" w:rsidRDefault="006C2895" w:rsidP="00386E4B">
      <w:pPr>
        <w:ind w:firstLine="0"/>
        <w:rPr>
          <w:rFonts w:ascii="Times New Roman" w:hAnsi="Times New Roman"/>
        </w:rPr>
      </w:pPr>
    </w:p>
    <w:p w14:paraId="29AE4298" w14:textId="7FEFEE80" w:rsidR="006C2895" w:rsidRDefault="006C2895" w:rsidP="00386E4B">
      <w:pPr>
        <w:ind w:firstLine="0"/>
        <w:rPr>
          <w:rFonts w:ascii="Times New Roman" w:hAnsi="Times New Roman"/>
        </w:rPr>
      </w:pPr>
    </w:p>
    <w:p w14:paraId="75393406" w14:textId="77777777" w:rsidR="006C2895" w:rsidRDefault="006C2895" w:rsidP="006C2895">
      <w:pPr>
        <w:ind w:firstLine="0"/>
        <w:rPr>
          <w:rFonts w:ascii="Times New Roman" w:hAnsi="Times New Roman"/>
          <w:b/>
          <w:bCs/>
          <w:sz w:val="32"/>
          <w:szCs w:val="24"/>
        </w:rPr>
      </w:pPr>
      <w:r>
        <w:rPr>
          <w:rStyle w:val="Strong"/>
          <w:rFonts w:ascii="Times New Roman" w:hAnsi="Times New Roman"/>
          <w:sz w:val="32"/>
        </w:rPr>
        <w:t>Document History</w:t>
      </w:r>
    </w:p>
    <w:p w14:paraId="2E8DB421" w14:textId="77777777" w:rsidR="006C2895" w:rsidRDefault="006C2895" w:rsidP="006C2895">
      <w:pPr>
        <w:ind w:left="360"/>
        <w:rPr>
          <w:rStyle w:val="Strong"/>
          <w:sz w:val="24"/>
        </w:rPr>
      </w:pPr>
    </w:p>
    <w:p w14:paraId="11DF31F8" w14:textId="77777777" w:rsidR="006C2895" w:rsidRDefault="006C2895" w:rsidP="00386E4B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</w:p>
    <w:tbl>
      <w:tblPr>
        <w:tblpPr w:leftFromText="180" w:rightFromText="180" w:vertAnchor="page" w:horzAnchor="margin" w:tblpY="3181"/>
        <w:tblW w:w="50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49"/>
        <w:gridCol w:w="1063"/>
        <w:gridCol w:w="1770"/>
        <w:gridCol w:w="1610"/>
        <w:gridCol w:w="1893"/>
        <w:gridCol w:w="2671"/>
      </w:tblGrid>
      <w:tr w:rsidR="006C2895" w14:paraId="23523216" w14:textId="77777777" w:rsidTr="006C2895">
        <w:trPr>
          <w:cantSplit/>
          <w:trHeight w:val="687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393727BE" w14:textId="77777777"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Ver. Rel. No.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13FC8249" w14:textId="77777777"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Release Date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591EF153" w14:textId="77777777"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 xml:space="preserve">Prepared. By </w:t>
            </w: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131CEFF2" w14:textId="77777777"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582DD4E1" w14:textId="77777777"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714C9DE4" w14:textId="77777777" w:rsidR="006C2895" w:rsidRDefault="006C2895" w:rsidP="006C289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Remarks/Revision Details</w:t>
            </w:r>
          </w:p>
        </w:tc>
      </w:tr>
      <w:tr w:rsidR="006C2895" w14:paraId="610CA200" w14:textId="77777777" w:rsidTr="006C2895">
        <w:trPr>
          <w:cantSplit/>
          <w:trHeight w:val="273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82C04" w14:textId="77777777" w:rsidR="006C2895" w:rsidRDefault="006C2895" w:rsidP="006C2895">
            <w:pPr>
              <w:pStyle w:val="TableText"/>
              <w:spacing w:after="0"/>
              <w:ind w:left="-54" w:firstLine="27"/>
              <w:jc w:val="center"/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D6DDF" w14:textId="6879686A" w:rsidR="006C2895" w:rsidRDefault="006C2895" w:rsidP="006C289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27/12/2020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CC461" w14:textId="77777777" w:rsidR="006C2895" w:rsidRDefault="006C2895" w:rsidP="006C289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99003136</w:t>
            </w: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671D7" w14:textId="11C6D674" w:rsidR="006C2895" w:rsidRDefault="006C289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99003137</w:t>
            </w:r>
          </w:p>
          <w:p w14:paraId="005A0C37" w14:textId="77777777" w:rsidR="006C2895" w:rsidRDefault="006C289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99003135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35BEC" w14:textId="415D49EF" w:rsidR="006C2895" w:rsidRDefault="006C2895" w:rsidP="006C289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Bharath</w:t>
            </w:r>
            <w:proofErr w:type="spellEnd"/>
            <w:r>
              <w:rPr>
                <w:rFonts w:ascii="Times New Roman" w:hAnsi="Times New Roman"/>
              </w:rPr>
              <w:t xml:space="preserve"> G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A1A38" w14:textId="77777777" w:rsidR="006C2895" w:rsidRDefault="006C2895" w:rsidP="006C289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C2895" w14:paraId="29A817C2" w14:textId="77777777" w:rsidTr="006C2895">
        <w:trPr>
          <w:cantSplit/>
          <w:trHeight w:val="273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FCD3E" w14:textId="4E4376A4" w:rsidR="006C2895" w:rsidRDefault="006C2895" w:rsidP="006C289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184F0" w14:textId="51E16098" w:rsidR="006C2895" w:rsidRDefault="006C2895" w:rsidP="006C289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5B49F" w14:textId="557057B3" w:rsidR="006C2895" w:rsidRDefault="006C2895" w:rsidP="006C289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ED451" w14:textId="58DA9AC5" w:rsidR="006C2895" w:rsidRDefault="006C289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3F07B" w14:textId="0343BDF2" w:rsidR="006C2895" w:rsidRDefault="006C2895" w:rsidP="006C289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D7C59" w14:textId="77777777" w:rsidR="006C2895" w:rsidRDefault="006C2895" w:rsidP="006C289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C2895" w14:paraId="04203473" w14:textId="77777777" w:rsidTr="006C2895">
        <w:trPr>
          <w:cantSplit/>
          <w:trHeight w:val="273"/>
        </w:trPr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43483" w14:textId="1C4D1FE6" w:rsidR="006C2895" w:rsidRDefault="006C2895" w:rsidP="006C289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F408F" w14:textId="2668C4A8" w:rsidR="006C2895" w:rsidRDefault="006C2895" w:rsidP="006C289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85E9" w14:textId="633FECB5" w:rsidR="006C2895" w:rsidRDefault="006C2895" w:rsidP="006C289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0F549" w14:textId="541275D9" w:rsidR="006C2895" w:rsidRDefault="006C2895" w:rsidP="006C289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EBD6D" w14:textId="0D2B601A" w:rsidR="006C2895" w:rsidRDefault="006C2895" w:rsidP="006C289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5B226" w14:textId="77777777" w:rsidR="006C2895" w:rsidRDefault="006C2895" w:rsidP="006C289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14:paraId="329DA1DB" w14:textId="4E6EF5F9" w:rsidR="006C2895" w:rsidRDefault="006C2895" w:rsidP="00386E4B">
      <w:pPr>
        <w:ind w:firstLine="0"/>
        <w:rPr>
          <w:rFonts w:ascii="Times New Roman" w:hAnsi="Times New Roman"/>
        </w:rPr>
      </w:pPr>
    </w:p>
    <w:p w14:paraId="6ACB9B4F" w14:textId="53058126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15386C18" w14:textId="20678D01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3F9923FF" w14:textId="043B11CE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6926AE13" w14:textId="7050601A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683B3E3" w14:textId="03698B7C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0318CDE5" w14:textId="20092E18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1B3A20B1" w14:textId="190886E8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772C2B73" w14:textId="74CC7D2E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63EB4DC3" w14:textId="53D49D94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1EAE201F" w14:textId="31659A03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21D222D5" w14:textId="686EA477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77A8465D" w14:textId="769F223E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1F18C86" w14:textId="1E59CC4A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75FEE934" w14:textId="509B7143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7654F5BF" w14:textId="5B6F432B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670A6A8" w14:textId="7A5CDF0B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7E597D0" w14:textId="53C698C2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04DF2A8A" w14:textId="78FB07C9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166B0D1" w14:textId="3AB41643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29C6D78A" w14:textId="79933053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1EB1C935" w14:textId="611CABD3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23F8B1DE" w14:textId="108DBBAD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2865A907" w14:textId="6CFD6F1C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19C80F4" w14:textId="184F7E41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3CAB4999" w14:textId="7682E73A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16ED8187" w14:textId="34FD0B31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6AA3210D" w14:textId="3458216A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3406AAE3" w14:textId="2ED55744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49819249" w14:textId="6DABF9DB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799D469C" w14:textId="06F792FF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62CF0100" w14:textId="27CC4429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625F8E9E" w14:textId="7F72237C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8C83C37" w14:textId="382AD3B9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E092118" w14:textId="3A9759B8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5B59AC8D" w14:textId="41216314" w:rsidR="006C2895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38E2C072" w14:textId="77777777" w:rsidR="006C2895" w:rsidRPr="00334B8A" w:rsidRDefault="006C2895" w:rsidP="00386E4B">
      <w:pPr>
        <w:ind w:firstLine="0"/>
        <w:rPr>
          <w:rFonts w:ascii="Times New Roman" w:hAnsi="Times New Roman"/>
          <w:sz w:val="20"/>
          <w:szCs w:val="20"/>
        </w:rPr>
      </w:pPr>
    </w:p>
    <w:p w14:paraId="48DC9A99" w14:textId="77777777" w:rsidR="00053C2C" w:rsidRPr="006C2895" w:rsidRDefault="00053C2C" w:rsidP="00703D2F">
      <w:pPr>
        <w:ind w:left="142" w:firstLine="0"/>
        <w:rPr>
          <w:rFonts w:ascii="Times New Roman" w:hAnsi="Times New Roman"/>
          <w:sz w:val="24"/>
          <w:szCs w:val="24"/>
        </w:rPr>
      </w:pPr>
    </w:p>
    <w:p w14:paraId="48DC9A9A" w14:textId="77777777" w:rsidR="00053C2C" w:rsidRPr="006C2895" w:rsidRDefault="00053C2C" w:rsidP="00703D2F">
      <w:pPr>
        <w:ind w:left="142" w:firstLine="0"/>
        <w:rPr>
          <w:rFonts w:ascii="Times New Roman" w:hAnsi="Times New Roman"/>
          <w:sz w:val="24"/>
          <w:szCs w:val="24"/>
        </w:rPr>
      </w:pPr>
    </w:p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-1216816737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4"/>
          <w:szCs w:val="24"/>
        </w:rPr>
      </w:sdtEndPr>
      <w:sdtContent>
        <w:p w14:paraId="5CEF5822" w14:textId="2EAC159F" w:rsidR="00155E29" w:rsidRPr="004B6258" w:rsidRDefault="00155E29" w:rsidP="00BE7D10">
          <w:pPr>
            <w:pStyle w:val="TOCHeading"/>
            <w:jc w:val="center"/>
            <w:rPr>
              <w:rFonts w:ascii="Times New Roman" w:hAnsi="Times New Roman"/>
              <w:sz w:val="28"/>
              <w:szCs w:val="28"/>
            </w:rPr>
          </w:pPr>
          <w:r w:rsidRPr="004B6258">
            <w:rPr>
              <w:rFonts w:ascii="Times New Roman" w:hAnsi="Times New Roman"/>
              <w:sz w:val="28"/>
              <w:szCs w:val="28"/>
            </w:rPr>
            <w:t>Table of Contents</w:t>
          </w:r>
        </w:p>
        <w:p w14:paraId="1AC63162" w14:textId="77777777" w:rsidR="004B6258" w:rsidRPr="004B6258" w:rsidRDefault="004B6258" w:rsidP="004B6258">
          <w:pPr>
            <w:rPr>
              <w:rFonts w:ascii="Times New Roman" w:hAnsi="Times New Roman"/>
              <w:sz w:val="24"/>
              <w:szCs w:val="24"/>
            </w:rPr>
          </w:pPr>
        </w:p>
        <w:p w14:paraId="653220CA" w14:textId="688F85BA" w:rsidR="00BE7D10" w:rsidRPr="00BE7D10" w:rsidRDefault="00155E2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r w:rsidRPr="00BE7D1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7D1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E7D1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0660696" w:history="1">
            <w:r w:rsidR="00BE7D10" w:rsidRPr="00BE7D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- 1</w:t>
            </w:r>
            <w:r w:rsidR="00BE7D10"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E7D10"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E7D10"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_Toc60660696 \h </w:instrText>
            </w:r>
            <w:r w:rsidR="00BE7D10"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E7D10"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7D10"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E7D10"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0C451" w14:textId="073A4329" w:rsidR="00BE7D10" w:rsidRPr="00BE7D10" w:rsidRDefault="00BE7D1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660697" w:history="1">
            <w:r w:rsidRPr="00BE7D10">
              <w:rPr>
                <w:rStyle w:val="Hyperlink"/>
                <w:b/>
                <w:sz w:val="24"/>
                <w:szCs w:val="24"/>
              </w:rPr>
              <w:t>Learning outcomes</w:t>
            </w:r>
            <w:r w:rsidRPr="00BE7D10">
              <w:rPr>
                <w:webHidden/>
                <w:sz w:val="24"/>
                <w:szCs w:val="24"/>
              </w:rPr>
              <w:tab/>
            </w:r>
            <w:r w:rsidRPr="00BE7D10">
              <w:rPr>
                <w:webHidden/>
                <w:sz w:val="24"/>
                <w:szCs w:val="24"/>
              </w:rPr>
              <w:fldChar w:fldCharType="begin"/>
            </w:r>
            <w:r w:rsidRPr="00BE7D10">
              <w:rPr>
                <w:webHidden/>
                <w:sz w:val="24"/>
                <w:szCs w:val="24"/>
              </w:rPr>
              <w:instrText xml:space="preserve"> PAGEREF _Toc60660697 \h </w:instrText>
            </w:r>
            <w:r w:rsidRPr="00BE7D10">
              <w:rPr>
                <w:webHidden/>
                <w:sz w:val="24"/>
                <w:szCs w:val="24"/>
              </w:rPr>
            </w:r>
            <w:r w:rsidRPr="00BE7D10">
              <w:rPr>
                <w:webHidden/>
                <w:sz w:val="24"/>
                <w:szCs w:val="24"/>
              </w:rPr>
              <w:fldChar w:fldCharType="separate"/>
            </w:r>
            <w:r w:rsidRPr="00BE7D10">
              <w:rPr>
                <w:webHidden/>
                <w:sz w:val="24"/>
                <w:szCs w:val="24"/>
              </w:rPr>
              <w:t>4</w:t>
            </w:r>
            <w:r w:rsidRPr="00BE7D1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183696" w14:textId="59D43BFD" w:rsidR="00BE7D10" w:rsidRPr="00BE7D10" w:rsidRDefault="00BE7D1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660698" w:history="1">
            <w:r w:rsidRPr="00BE7D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- 2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_Toc60660698 \h </w:instrTex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2E632" w14:textId="37E6320C" w:rsidR="00BE7D10" w:rsidRPr="00BE7D10" w:rsidRDefault="00BE7D1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660699" w:history="1">
            <w:r w:rsidRPr="00BE7D10">
              <w:rPr>
                <w:rStyle w:val="Hyperlink"/>
                <w:b/>
                <w:sz w:val="24"/>
                <w:szCs w:val="24"/>
              </w:rPr>
              <w:t>Learning outcomes</w:t>
            </w:r>
            <w:r w:rsidRPr="00BE7D10">
              <w:rPr>
                <w:webHidden/>
                <w:sz w:val="24"/>
                <w:szCs w:val="24"/>
              </w:rPr>
              <w:tab/>
            </w:r>
            <w:r w:rsidRPr="00BE7D10">
              <w:rPr>
                <w:webHidden/>
                <w:sz w:val="24"/>
                <w:szCs w:val="24"/>
              </w:rPr>
              <w:fldChar w:fldCharType="begin"/>
            </w:r>
            <w:r w:rsidRPr="00BE7D10">
              <w:rPr>
                <w:webHidden/>
                <w:sz w:val="24"/>
                <w:szCs w:val="24"/>
              </w:rPr>
              <w:instrText xml:space="preserve"> PAGEREF _Toc60660699 \h </w:instrText>
            </w:r>
            <w:r w:rsidRPr="00BE7D10">
              <w:rPr>
                <w:webHidden/>
                <w:sz w:val="24"/>
                <w:szCs w:val="24"/>
              </w:rPr>
            </w:r>
            <w:r w:rsidRPr="00BE7D10">
              <w:rPr>
                <w:webHidden/>
                <w:sz w:val="24"/>
                <w:szCs w:val="24"/>
              </w:rPr>
              <w:fldChar w:fldCharType="separate"/>
            </w:r>
            <w:r w:rsidRPr="00BE7D10">
              <w:rPr>
                <w:webHidden/>
                <w:sz w:val="24"/>
                <w:szCs w:val="24"/>
              </w:rPr>
              <w:t>4</w:t>
            </w:r>
            <w:r w:rsidRPr="00BE7D1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75CD81" w14:textId="47A2C8ED" w:rsidR="00BE7D10" w:rsidRPr="00BE7D10" w:rsidRDefault="00BE7D1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660700" w:history="1">
            <w:r w:rsidRPr="00BE7D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- 3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_Toc60660700 \h </w:instrTex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99054" w14:textId="26CD119E" w:rsidR="00BE7D10" w:rsidRPr="00BE7D10" w:rsidRDefault="00BE7D1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660701" w:history="1">
            <w:r w:rsidRPr="00BE7D10">
              <w:rPr>
                <w:rStyle w:val="Hyperlink"/>
                <w:b/>
                <w:sz w:val="24"/>
                <w:szCs w:val="24"/>
              </w:rPr>
              <w:t>Learning outcomes</w:t>
            </w:r>
            <w:r w:rsidRPr="00BE7D10">
              <w:rPr>
                <w:webHidden/>
                <w:sz w:val="24"/>
                <w:szCs w:val="24"/>
              </w:rPr>
              <w:tab/>
            </w:r>
            <w:r w:rsidRPr="00BE7D10">
              <w:rPr>
                <w:webHidden/>
                <w:sz w:val="24"/>
                <w:szCs w:val="24"/>
              </w:rPr>
              <w:fldChar w:fldCharType="begin"/>
            </w:r>
            <w:r w:rsidRPr="00BE7D10">
              <w:rPr>
                <w:webHidden/>
                <w:sz w:val="24"/>
                <w:szCs w:val="24"/>
              </w:rPr>
              <w:instrText xml:space="preserve"> PAGEREF _Toc60660701 \h </w:instrText>
            </w:r>
            <w:r w:rsidRPr="00BE7D10">
              <w:rPr>
                <w:webHidden/>
                <w:sz w:val="24"/>
                <w:szCs w:val="24"/>
              </w:rPr>
            </w:r>
            <w:r w:rsidRPr="00BE7D10">
              <w:rPr>
                <w:webHidden/>
                <w:sz w:val="24"/>
                <w:szCs w:val="24"/>
              </w:rPr>
              <w:fldChar w:fldCharType="separate"/>
            </w:r>
            <w:r w:rsidRPr="00BE7D10">
              <w:rPr>
                <w:webHidden/>
                <w:sz w:val="24"/>
                <w:szCs w:val="24"/>
              </w:rPr>
              <w:t>4</w:t>
            </w:r>
            <w:r w:rsidRPr="00BE7D1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8029E69" w14:textId="1E5F9D93" w:rsidR="00BE7D10" w:rsidRPr="00BE7D10" w:rsidRDefault="00BE7D1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660702" w:history="1">
            <w:r w:rsidRPr="00BE7D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- 4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_Toc60660702 \h </w:instrTex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40F50" w14:textId="123B8F89" w:rsidR="00BE7D10" w:rsidRPr="00BE7D10" w:rsidRDefault="00BE7D1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660703" w:history="1">
            <w:r w:rsidRPr="00BE7D10">
              <w:rPr>
                <w:rStyle w:val="Hyperlink"/>
                <w:b/>
                <w:sz w:val="24"/>
                <w:szCs w:val="24"/>
              </w:rPr>
              <w:t>Learning outcomes</w:t>
            </w:r>
            <w:r w:rsidRPr="00BE7D10">
              <w:rPr>
                <w:webHidden/>
                <w:sz w:val="24"/>
                <w:szCs w:val="24"/>
              </w:rPr>
              <w:tab/>
            </w:r>
            <w:r w:rsidRPr="00BE7D10">
              <w:rPr>
                <w:webHidden/>
                <w:sz w:val="24"/>
                <w:szCs w:val="24"/>
              </w:rPr>
              <w:fldChar w:fldCharType="begin"/>
            </w:r>
            <w:r w:rsidRPr="00BE7D10">
              <w:rPr>
                <w:webHidden/>
                <w:sz w:val="24"/>
                <w:szCs w:val="24"/>
              </w:rPr>
              <w:instrText xml:space="preserve"> PAGEREF _Toc60660703 \h </w:instrText>
            </w:r>
            <w:r w:rsidRPr="00BE7D10">
              <w:rPr>
                <w:webHidden/>
                <w:sz w:val="24"/>
                <w:szCs w:val="24"/>
              </w:rPr>
            </w:r>
            <w:r w:rsidRPr="00BE7D10">
              <w:rPr>
                <w:webHidden/>
                <w:sz w:val="24"/>
                <w:szCs w:val="24"/>
              </w:rPr>
              <w:fldChar w:fldCharType="separate"/>
            </w:r>
            <w:r w:rsidRPr="00BE7D10">
              <w:rPr>
                <w:webHidden/>
                <w:sz w:val="24"/>
                <w:szCs w:val="24"/>
              </w:rPr>
              <w:t>5</w:t>
            </w:r>
            <w:r w:rsidRPr="00BE7D1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04C62DB" w14:textId="69176621" w:rsidR="00BE7D10" w:rsidRPr="00BE7D10" w:rsidRDefault="00BE7D1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660704" w:history="1">
            <w:r w:rsidRPr="00BE7D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– 5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_Toc60660704 \h </w:instrTex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92987" w14:textId="0B55A639" w:rsidR="00BE7D10" w:rsidRPr="00BE7D10" w:rsidRDefault="00BE7D1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660705" w:history="1">
            <w:r w:rsidRPr="00BE7D10">
              <w:rPr>
                <w:rStyle w:val="Hyperlink"/>
                <w:b/>
                <w:sz w:val="24"/>
                <w:szCs w:val="24"/>
              </w:rPr>
              <w:t>Learning outcomes</w:t>
            </w:r>
            <w:r w:rsidRPr="00BE7D10">
              <w:rPr>
                <w:webHidden/>
                <w:sz w:val="24"/>
                <w:szCs w:val="24"/>
              </w:rPr>
              <w:tab/>
            </w:r>
            <w:r w:rsidRPr="00BE7D10">
              <w:rPr>
                <w:webHidden/>
                <w:sz w:val="24"/>
                <w:szCs w:val="24"/>
              </w:rPr>
              <w:fldChar w:fldCharType="begin"/>
            </w:r>
            <w:r w:rsidRPr="00BE7D10">
              <w:rPr>
                <w:webHidden/>
                <w:sz w:val="24"/>
                <w:szCs w:val="24"/>
              </w:rPr>
              <w:instrText xml:space="preserve"> PAGEREF _Toc60660705 \h </w:instrText>
            </w:r>
            <w:r w:rsidRPr="00BE7D10">
              <w:rPr>
                <w:webHidden/>
                <w:sz w:val="24"/>
                <w:szCs w:val="24"/>
              </w:rPr>
            </w:r>
            <w:r w:rsidRPr="00BE7D10">
              <w:rPr>
                <w:webHidden/>
                <w:sz w:val="24"/>
                <w:szCs w:val="24"/>
              </w:rPr>
              <w:fldChar w:fldCharType="separate"/>
            </w:r>
            <w:r w:rsidRPr="00BE7D10">
              <w:rPr>
                <w:webHidden/>
                <w:sz w:val="24"/>
                <w:szCs w:val="24"/>
              </w:rPr>
              <w:t>5</w:t>
            </w:r>
            <w:r w:rsidRPr="00BE7D1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C3ADBD7" w14:textId="402C8A1C" w:rsidR="00BE7D10" w:rsidRPr="00BE7D10" w:rsidRDefault="00BE7D1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660706" w:history="1">
            <w:r w:rsidRPr="00BE7D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GitHub Link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_Toc60660706 \h </w:instrTex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078A3" w14:textId="2945761B" w:rsidR="00BE7D10" w:rsidRPr="00BE7D10" w:rsidRDefault="00BE7D1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60660707" w:history="1">
            <w:r w:rsidRPr="00BE7D1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_Toc60660707 \h </w:instrTex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7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50816" w14:textId="187F42CB" w:rsidR="00155E29" w:rsidRPr="00BE7D10" w:rsidRDefault="00155E29">
          <w:pPr>
            <w:rPr>
              <w:rFonts w:ascii="Times New Roman" w:hAnsi="Times New Roman"/>
              <w:sz w:val="24"/>
              <w:szCs w:val="24"/>
            </w:rPr>
          </w:pPr>
          <w:r w:rsidRPr="00BE7D10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DC9A9B" w14:textId="2CED9D2A" w:rsidR="00F475CD" w:rsidRPr="00D57E7D" w:rsidRDefault="00F475CD" w:rsidP="000973A5">
      <w:pPr>
        <w:ind w:left="142" w:firstLine="0"/>
        <w:rPr>
          <w:rFonts w:ascii="Times New Roman" w:hAnsi="Times New Roman"/>
          <w:sz w:val="24"/>
          <w:szCs w:val="24"/>
        </w:rPr>
      </w:pPr>
    </w:p>
    <w:p w14:paraId="7EAE8083" w14:textId="6B2C00FE" w:rsidR="003C30F9" w:rsidRPr="00334B8A" w:rsidRDefault="003C30F9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122F0D7B" w14:textId="5B4F4324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0ACFAB33" w14:textId="10893E3C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7C252D01" w14:textId="4A82DC7D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1951726B" w14:textId="57D62C99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4E79C239" w14:textId="7C62D02B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75D9033F" w14:textId="58F2F715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7BFDC002" w14:textId="65CC210D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631CDAF1" w14:textId="3F6002A1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6151B779" w14:textId="2C07700F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3462B2F6" w14:textId="2980EA75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51AF4BC4" w14:textId="0784F5E1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12D96EC4" w14:textId="6D35CACF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43B24EFA" w14:textId="23F5CF8C" w:rsidR="00386E4B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2827E994" w14:textId="77777777" w:rsidR="00155E29" w:rsidRPr="00334B8A" w:rsidRDefault="00155E29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48C90687" w14:textId="446B08B9" w:rsidR="00386E4B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593A83E3" w14:textId="77777777" w:rsidR="004B6258" w:rsidRPr="00334B8A" w:rsidRDefault="004B6258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0F39116B" w14:textId="746E7AE0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39D5773A" w14:textId="77777777"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5" w:name="_Toc60660696"/>
      <w:r w:rsidRPr="0027464B">
        <w:rPr>
          <w:rFonts w:ascii="Times New Roman" w:hAnsi="Times New Roman"/>
          <w:sz w:val="28"/>
          <w:szCs w:val="28"/>
        </w:rPr>
        <w:lastRenderedPageBreak/>
        <w:t>Activity - 1</w:t>
      </w:r>
      <w:bookmarkEnd w:id="5"/>
    </w:p>
    <w:p w14:paraId="4D4BC9E1" w14:textId="77777777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14:paraId="6F8CA676" w14:textId="77777777" w:rsidR="008671E4" w:rsidRDefault="008671E4" w:rsidP="00FC06CE">
      <w:pPr>
        <w:widowControl w:val="0"/>
        <w:numPr>
          <w:ilvl w:val="0"/>
          <w:numId w:val="37"/>
        </w:numPr>
        <w:tabs>
          <w:tab w:val="clear" w:pos="0"/>
        </w:tabs>
        <w:suppressAutoHyphens/>
        <w:spacing w:line="240" w:lineRule="exact"/>
        <w:ind w:left="810"/>
        <w:jc w:val="both"/>
      </w:pPr>
      <w:r>
        <w:rPr>
          <w:rFonts w:ascii="Times New Roman" w:hAnsi="Times New Roman"/>
          <w:color w:val="000000"/>
        </w:rPr>
        <w:t>To find the total number of lines in a file.</w:t>
      </w:r>
    </w:p>
    <w:p w14:paraId="01DAE206" w14:textId="77777777" w:rsidR="008671E4" w:rsidRDefault="008671E4" w:rsidP="00FC06CE">
      <w:pPr>
        <w:widowControl w:val="0"/>
        <w:numPr>
          <w:ilvl w:val="0"/>
          <w:numId w:val="37"/>
        </w:numPr>
        <w:tabs>
          <w:tab w:val="clear" w:pos="0"/>
        </w:tabs>
        <w:suppressAutoHyphens/>
        <w:spacing w:line="240" w:lineRule="exact"/>
        <w:ind w:left="810"/>
        <w:jc w:val="both"/>
      </w:pPr>
      <w:r>
        <w:rPr>
          <w:rFonts w:ascii="Times New Roman" w:hAnsi="Times New Roman"/>
          <w:color w:val="000000"/>
        </w:rPr>
        <w:t>Finding the total number of empty lines.</w:t>
      </w:r>
    </w:p>
    <w:p w14:paraId="451DBC0C" w14:textId="77777777" w:rsidR="008671E4" w:rsidRDefault="008671E4" w:rsidP="00FC06CE">
      <w:pPr>
        <w:widowControl w:val="0"/>
        <w:numPr>
          <w:ilvl w:val="0"/>
          <w:numId w:val="37"/>
        </w:numPr>
        <w:tabs>
          <w:tab w:val="clear" w:pos="0"/>
        </w:tabs>
        <w:suppressAutoHyphens/>
        <w:spacing w:line="240" w:lineRule="exact"/>
        <w:ind w:left="81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Finding the number of lines with single character.</w:t>
      </w:r>
    </w:p>
    <w:p w14:paraId="20C3F739" w14:textId="7371DF1A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14:paraId="4C6A8CE3" w14:textId="77777777"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6" w:name="_Toc60660697"/>
      <w:r w:rsidRPr="0027464B">
        <w:rPr>
          <w:rFonts w:ascii="Times New Roman" w:hAnsi="Times New Roman"/>
          <w:b/>
        </w:rPr>
        <w:t>Learning outcomes</w:t>
      </w:r>
      <w:bookmarkEnd w:id="6"/>
      <w:r w:rsidRPr="0027464B">
        <w:rPr>
          <w:rFonts w:ascii="Times New Roman" w:hAnsi="Times New Roman"/>
          <w:b/>
        </w:rPr>
        <w:t xml:space="preserve"> </w:t>
      </w:r>
    </w:p>
    <w:p w14:paraId="2EABC89E" w14:textId="77777777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14:paraId="0F3C1B4F" w14:textId="0A0E2C33" w:rsidR="008671E4" w:rsidRP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Usage of different commands to read the number of lines.</w:t>
      </w:r>
    </w:p>
    <w:p w14:paraId="5CC2683B" w14:textId="1EC1601A" w:rsid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command ‘</w:t>
      </w:r>
      <w:proofErr w:type="spellStart"/>
      <w:r>
        <w:rPr>
          <w:rFonts w:ascii="Times New Roman" w:hAnsi="Times New Roman"/>
          <w:color w:val="000000"/>
        </w:rPr>
        <w:t>sed</w:t>
      </w:r>
      <w:proofErr w:type="spellEnd"/>
      <w:r>
        <w:rPr>
          <w:rFonts w:ascii="Times New Roman" w:hAnsi="Times New Roman"/>
          <w:color w:val="000000"/>
        </w:rPr>
        <w:t>’ to read from lines 2 to 5.</w:t>
      </w:r>
    </w:p>
    <w:p w14:paraId="0FF06B3C" w14:textId="77777777" w:rsid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Usage of commands like </w:t>
      </w:r>
      <w:proofErr w:type="spellStart"/>
      <w:proofErr w:type="gramStart"/>
      <w:r>
        <w:rPr>
          <w:rFonts w:ascii="Times New Roman" w:hAnsi="Times New Roman"/>
          <w:color w:val="000000"/>
        </w:rPr>
        <w:t>wc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and </w:t>
      </w:r>
      <w:proofErr w:type="spellStart"/>
      <w:r>
        <w:rPr>
          <w:rFonts w:ascii="Times New Roman" w:hAnsi="Times New Roman"/>
          <w:color w:val="000000"/>
        </w:rPr>
        <w:t>grep</w:t>
      </w:r>
      <w:proofErr w:type="spellEnd"/>
      <w:r>
        <w:rPr>
          <w:rFonts w:ascii="Times New Roman" w:hAnsi="Times New Roman"/>
          <w:color w:val="000000"/>
        </w:rPr>
        <w:t xml:space="preserve">. </w:t>
      </w:r>
    </w:p>
    <w:p w14:paraId="154EA5DB" w14:textId="4CF79487" w:rsidR="008671E4" w:rsidRDefault="008671E4" w:rsidP="00FC06CE">
      <w:pPr>
        <w:widowControl w:val="0"/>
        <w:numPr>
          <w:ilvl w:val="0"/>
          <w:numId w:val="39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Learnt to use file accessing and appending commands along with filter commands.</w:t>
      </w:r>
    </w:p>
    <w:p w14:paraId="52368C1E" w14:textId="77777777"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7" w:name="_Toc60660698"/>
      <w:r w:rsidRPr="0027464B">
        <w:rPr>
          <w:rFonts w:ascii="Times New Roman" w:hAnsi="Times New Roman"/>
          <w:sz w:val="28"/>
          <w:szCs w:val="28"/>
        </w:rPr>
        <w:t>Activity - 2</w:t>
      </w:r>
      <w:bookmarkEnd w:id="7"/>
    </w:p>
    <w:p w14:paraId="11AA32DE" w14:textId="77777777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14:paraId="721CB0DB" w14:textId="77777777" w:rsidR="00FC06CE" w:rsidRPr="00FC06CE" w:rsidRDefault="008671E4" w:rsidP="00FC06CE">
      <w:pPr>
        <w:widowControl w:val="0"/>
        <w:numPr>
          <w:ilvl w:val="0"/>
          <w:numId w:val="38"/>
        </w:numPr>
        <w:tabs>
          <w:tab w:val="num" w:pos="900"/>
        </w:tabs>
        <w:suppressAutoHyphens/>
        <w:spacing w:line="240" w:lineRule="exact"/>
        <w:ind w:left="810"/>
        <w:jc w:val="both"/>
      </w:pPr>
      <w:proofErr w:type="spellStart"/>
      <w:r>
        <w:rPr>
          <w:rFonts w:ascii="Times New Roman" w:hAnsi="Times New Roman"/>
          <w:color w:val="000000"/>
        </w:rPr>
        <w:t>Valgrind</w:t>
      </w:r>
      <w:proofErr w:type="spellEnd"/>
      <w:r>
        <w:rPr>
          <w:rFonts w:ascii="Times New Roman" w:hAnsi="Times New Roman"/>
          <w:color w:val="000000"/>
        </w:rPr>
        <w:t xml:space="preserve"> check on file to check for memory leaks and append he error message to new text </w:t>
      </w:r>
      <w:r>
        <w:rPr>
          <w:rFonts w:ascii="Times New Roman" w:hAnsi="Times New Roman"/>
          <w:color w:val="000000"/>
        </w:rPr>
        <w:tab/>
      </w:r>
      <w:r w:rsidR="00FC06CE">
        <w:rPr>
          <w:rFonts w:ascii="Times New Roman" w:hAnsi="Times New Roman"/>
          <w:color w:val="000000"/>
        </w:rPr>
        <w:t xml:space="preserve">     </w:t>
      </w:r>
    </w:p>
    <w:p w14:paraId="496E2B91" w14:textId="6115E998" w:rsidR="008671E4" w:rsidRDefault="00FC06CE" w:rsidP="00FC06CE">
      <w:pPr>
        <w:widowControl w:val="0"/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            </w:t>
      </w:r>
      <w:proofErr w:type="gramStart"/>
      <w:r w:rsidR="008671E4">
        <w:rPr>
          <w:rFonts w:ascii="Times New Roman" w:hAnsi="Times New Roman"/>
          <w:color w:val="000000"/>
        </w:rPr>
        <w:t>file</w:t>
      </w:r>
      <w:proofErr w:type="gramEnd"/>
      <w:r w:rsidR="008671E4">
        <w:rPr>
          <w:rFonts w:ascii="Times New Roman" w:hAnsi="Times New Roman"/>
          <w:color w:val="000000"/>
        </w:rPr>
        <w:t>.</w:t>
      </w:r>
    </w:p>
    <w:p w14:paraId="228A2701" w14:textId="69B6FC80" w:rsidR="008671E4" w:rsidRPr="008671E4" w:rsidRDefault="008671E4" w:rsidP="00FC06CE">
      <w:pPr>
        <w:widowControl w:val="0"/>
        <w:numPr>
          <w:ilvl w:val="0"/>
          <w:numId w:val="38"/>
        </w:numPr>
        <w:tabs>
          <w:tab w:val="num" w:pos="900"/>
        </w:tabs>
        <w:suppressAutoHyphens/>
        <w:spacing w:line="240" w:lineRule="exact"/>
        <w:ind w:left="81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CPP check on file and append he </w:t>
      </w:r>
      <w:proofErr w:type="spellStart"/>
      <w:r>
        <w:rPr>
          <w:rFonts w:ascii="Times New Roman" w:hAnsi="Times New Roman"/>
          <w:color w:val="000000"/>
        </w:rPr>
        <w:t>messge</w:t>
      </w:r>
      <w:proofErr w:type="spellEnd"/>
      <w:r>
        <w:rPr>
          <w:rFonts w:ascii="Times New Roman" w:hAnsi="Times New Roman"/>
          <w:color w:val="000000"/>
        </w:rPr>
        <w:t xml:space="preserve"> to new file.</w:t>
      </w:r>
    </w:p>
    <w:p w14:paraId="2C01BA7B" w14:textId="4C2EA01E" w:rsidR="008671E4" w:rsidRDefault="008671E4" w:rsidP="00FC06CE">
      <w:pPr>
        <w:widowControl w:val="0"/>
        <w:tabs>
          <w:tab w:val="num" w:pos="900"/>
        </w:tabs>
        <w:suppressAutoHyphens/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</w:p>
    <w:p w14:paraId="0FEC5FC7" w14:textId="77777777"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8" w:name="_Toc60660699"/>
      <w:r w:rsidRPr="0027464B">
        <w:rPr>
          <w:rFonts w:ascii="Times New Roman" w:hAnsi="Times New Roman"/>
          <w:b/>
        </w:rPr>
        <w:t>Learning outcomes</w:t>
      </w:r>
      <w:bookmarkEnd w:id="8"/>
      <w:r w:rsidRPr="0027464B">
        <w:rPr>
          <w:rFonts w:ascii="Times New Roman" w:hAnsi="Times New Roman"/>
          <w:b/>
        </w:rPr>
        <w:t xml:space="preserve"> </w:t>
      </w:r>
    </w:p>
    <w:p w14:paraId="7A230B50" w14:textId="77777777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14:paraId="2D75FAD8" w14:textId="77777777" w:rsidR="008671E4" w:rsidRDefault="008671E4" w:rsidP="00FC06CE">
      <w:pPr>
        <w:widowControl w:val="0"/>
        <w:numPr>
          <w:ilvl w:val="0"/>
          <w:numId w:val="40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Using </w:t>
      </w:r>
      <w:proofErr w:type="spellStart"/>
      <w:r>
        <w:rPr>
          <w:rFonts w:ascii="Times New Roman" w:hAnsi="Times New Roman"/>
          <w:color w:val="000000"/>
        </w:rPr>
        <w:t>valgrind</w:t>
      </w:r>
      <w:proofErr w:type="spellEnd"/>
      <w:r>
        <w:rPr>
          <w:rFonts w:ascii="Times New Roman" w:hAnsi="Times New Roman"/>
          <w:color w:val="000000"/>
        </w:rPr>
        <w:t xml:space="preserve"> to check for memory leaks and detecting any memory leaks in program. </w:t>
      </w:r>
    </w:p>
    <w:p w14:paraId="2224F0D6" w14:textId="77777777" w:rsidR="008671E4" w:rsidRDefault="008671E4" w:rsidP="00FC06CE">
      <w:pPr>
        <w:widowControl w:val="0"/>
        <w:numPr>
          <w:ilvl w:val="0"/>
          <w:numId w:val="40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Using </w:t>
      </w:r>
      <w:proofErr w:type="spellStart"/>
      <w:r>
        <w:rPr>
          <w:rFonts w:ascii="Times New Roman" w:hAnsi="Times New Roman"/>
          <w:color w:val="000000"/>
        </w:rPr>
        <w:t>cppcheck</w:t>
      </w:r>
      <w:proofErr w:type="spellEnd"/>
      <w:r>
        <w:rPr>
          <w:rFonts w:ascii="Times New Roman" w:hAnsi="Times New Roman"/>
          <w:color w:val="000000"/>
        </w:rPr>
        <w:t xml:space="preserve"> to check for code quality and </w:t>
      </w:r>
      <w:proofErr w:type="spellStart"/>
      <w:r>
        <w:rPr>
          <w:rFonts w:ascii="Times New Roman" w:hAnsi="Times New Roman"/>
          <w:color w:val="000000"/>
        </w:rPr>
        <w:t>cpp</w:t>
      </w:r>
      <w:proofErr w:type="spellEnd"/>
      <w:r>
        <w:rPr>
          <w:rFonts w:ascii="Times New Roman" w:hAnsi="Times New Roman"/>
          <w:color w:val="000000"/>
        </w:rPr>
        <w:t xml:space="preserve"> check of the file.</w:t>
      </w:r>
    </w:p>
    <w:p w14:paraId="43F25513" w14:textId="38EACEB6" w:rsidR="008671E4" w:rsidRPr="0027464B" w:rsidRDefault="008671E4" w:rsidP="00FC06CE">
      <w:pPr>
        <w:widowControl w:val="0"/>
        <w:numPr>
          <w:ilvl w:val="0"/>
          <w:numId w:val="40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Usage of file handling commands to access and append. </w:t>
      </w:r>
    </w:p>
    <w:p w14:paraId="42B6A247" w14:textId="77777777"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9" w:name="_Toc60660700"/>
      <w:r w:rsidRPr="0027464B">
        <w:rPr>
          <w:rFonts w:ascii="Times New Roman" w:hAnsi="Times New Roman"/>
          <w:sz w:val="28"/>
          <w:szCs w:val="28"/>
        </w:rPr>
        <w:t>Activity - 3</w:t>
      </w:r>
      <w:bookmarkEnd w:id="9"/>
    </w:p>
    <w:p w14:paraId="737C589A" w14:textId="77777777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</w:rPr>
      </w:pPr>
    </w:p>
    <w:p w14:paraId="046011D9" w14:textId="756DD9BA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Static library and Dynamic library. </w:t>
      </w:r>
    </w:p>
    <w:p w14:paraId="1246BA18" w14:textId="6F8C32A0" w:rsidR="00B110BE" w:rsidRDefault="00B110BE" w:rsidP="00155E29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14:paraId="6166069E" w14:textId="77777777" w:rsidR="00155E29" w:rsidRDefault="00B110BE" w:rsidP="00155E29">
      <w:pPr>
        <w:pStyle w:val="ListParagraph"/>
        <w:numPr>
          <w:ilvl w:val="0"/>
          <w:numId w:val="45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B110BE">
        <w:rPr>
          <w:rFonts w:ascii="Times New Roman" w:hAnsi="Times New Roman"/>
          <w:color w:val="000000"/>
        </w:rPr>
        <w:t xml:space="preserve">Creating user defined libraries and linking user defined functions as library both statically and </w:t>
      </w:r>
      <w:r w:rsidR="00155E29">
        <w:rPr>
          <w:rFonts w:ascii="Times New Roman" w:hAnsi="Times New Roman"/>
          <w:color w:val="000000"/>
        </w:rPr>
        <w:t xml:space="preserve">       </w:t>
      </w:r>
    </w:p>
    <w:p w14:paraId="707F12CB" w14:textId="617C0364" w:rsidR="00B110BE" w:rsidRPr="00B110BE" w:rsidRDefault="00155E29" w:rsidP="00155E29">
      <w:pPr>
        <w:pStyle w:val="ListParagraph"/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</w:t>
      </w:r>
      <w:proofErr w:type="gramStart"/>
      <w:r w:rsidR="00B110BE" w:rsidRPr="00B110BE">
        <w:rPr>
          <w:rFonts w:ascii="Times New Roman" w:hAnsi="Times New Roman"/>
          <w:color w:val="000000"/>
        </w:rPr>
        <w:t>dynamically</w:t>
      </w:r>
      <w:proofErr w:type="gramEnd"/>
      <w:r w:rsidR="00B110BE" w:rsidRPr="00B110BE">
        <w:rPr>
          <w:rFonts w:ascii="Times New Roman" w:hAnsi="Times New Roman"/>
          <w:color w:val="000000"/>
        </w:rPr>
        <w:t>.</w:t>
      </w:r>
    </w:p>
    <w:p w14:paraId="0735F80F" w14:textId="30A5E349" w:rsidR="00B110BE" w:rsidRPr="0027464B" w:rsidRDefault="00B110BE" w:rsidP="00155E29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14:paraId="41C06FD0" w14:textId="77777777" w:rsidR="00B110BE" w:rsidRDefault="00B110BE" w:rsidP="00155E29">
      <w:pPr>
        <w:widowControl w:val="0"/>
        <w:suppressAutoHyphens/>
        <w:spacing w:line="240" w:lineRule="exact"/>
        <w:ind w:firstLine="0"/>
        <w:jc w:val="both"/>
        <w:rPr>
          <w:rFonts w:ascii="Times New Roman" w:hAnsi="Times New Roman"/>
        </w:rPr>
      </w:pPr>
    </w:p>
    <w:p w14:paraId="397A7446" w14:textId="77777777"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10" w:name="_Toc60660701"/>
      <w:r w:rsidRPr="0027464B">
        <w:rPr>
          <w:rFonts w:ascii="Times New Roman" w:hAnsi="Times New Roman"/>
          <w:b/>
        </w:rPr>
        <w:t>Learning outcomes</w:t>
      </w:r>
      <w:bookmarkEnd w:id="10"/>
      <w:r w:rsidRPr="0027464B">
        <w:rPr>
          <w:rFonts w:ascii="Times New Roman" w:hAnsi="Times New Roman"/>
          <w:b/>
        </w:rPr>
        <w:t xml:space="preserve"> </w:t>
      </w:r>
    </w:p>
    <w:p w14:paraId="29CB61CB" w14:textId="77777777" w:rsidR="008671E4" w:rsidRDefault="008671E4" w:rsidP="00155E29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7A7383B5" w14:textId="7FD8502B"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Implementing C program builder.</w:t>
      </w:r>
    </w:p>
    <w:p w14:paraId="3C90A43A" w14:textId="77777777"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utilities and implementing codes in separate header and C files.</w:t>
      </w:r>
    </w:p>
    <w:p w14:paraId="13F90716" w14:textId="77777777"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Created our library and learnt to link that to a static and dynamic type.</w:t>
      </w:r>
    </w:p>
    <w:p w14:paraId="53918B71" w14:textId="77777777" w:rsidR="008671E4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Usage of </w:t>
      </w:r>
      <w:proofErr w:type="spellStart"/>
      <w:r>
        <w:rPr>
          <w:rFonts w:ascii="Times New Roman" w:hAnsi="Times New Roman"/>
          <w:color w:val="000000"/>
        </w:rPr>
        <w:t>idconfig</w:t>
      </w:r>
      <w:proofErr w:type="spellEnd"/>
      <w:r>
        <w:rPr>
          <w:rFonts w:ascii="Times New Roman" w:hAnsi="Times New Roman"/>
          <w:color w:val="000000"/>
        </w:rPr>
        <w:t xml:space="preserve"> to link a dynamic library.</w:t>
      </w:r>
    </w:p>
    <w:p w14:paraId="17FAC295" w14:textId="15E6577B" w:rsidR="008671E4" w:rsidRPr="0027464B" w:rsidRDefault="008671E4" w:rsidP="00155E29">
      <w:pPr>
        <w:widowControl w:val="0"/>
        <w:numPr>
          <w:ilvl w:val="0"/>
          <w:numId w:val="41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Implementing </w:t>
      </w:r>
      <w:proofErr w:type="spellStart"/>
      <w:r>
        <w:rPr>
          <w:rFonts w:ascii="Times New Roman" w:hAnsi="Times New Roman"/>
          <w:color w:val="000000"/>
        </w:rPr>
        <w:t>Makefile</w:t>
      </w:r>
      <w:proofErr w:type="spellEnd"/>
      <w:r>
        <w:rPr>
          <w:rFonts w:ascii="Times New Roman" w:hAnsi="Times New Roman"/>
          <w:color w:val="000000"/>
        </w:rPr>
        <w:t xml:space="preserve"> for the same.</w:t>
      </w:r>
    </w:p>
    <w:p w14:paraId="7B2C9C6E" w14:textId="77777777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  <w:b/>
          <w:bCs/>
          <w:color w:val="000000"/>
        </w:rPr>
      </w:pPr>
    </w:p>
    <w:p w14:paraId="0A079278" w14:textId="5249FAF0"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1" w:name="_Toc60660702"/>
      <w:r w:rsidRPr="0027464B">
        <w:rPr>
          <w:rFonts w:ascii="Times New Roman" w:hAnsi="Times New Roman"/>
          <w:sz w:val="28"/>
          <w:szCs w:val="28"/>
        </w:rPr>
        <w:lastRenderedPageBreak/>
        <w:t>Activity - 4</w:t>
      </w:r>
      <w:bookmarkEnd w:id="11"/>
    </w:p>
    <w:p w14:paraId="5F8AABE1" w14:textId="77777777" w:rsidR="008671E4" w:rsidRDefault="008671E4" w:rsidP="00155E29">
      <w:pPr>
        <w:spacing w:line="240" w:lineRule="exact"/>
        <w:ind w:firstLine="0"/>
        <w:jc w:val="both"/>
        <w:rPr>
          <w:rFonts w:ascii="Times New Roman" w:hAnsi="Times New Roman"/>
          <w:b/>
          <w:bCs/>
        </w:rPr>
      </w:pPr>
    </w:p>
    <w:p w14:paraId="08266849" w14:textId="4324BE65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 xml:space="preserve">To count </w:t>
      </w:r>
      <w:proofErr w:type="spellStart"/>
      <w:r w:rsidRPr="00323D40">
        <w:rPr>
          <w:rFonts w:ascii="Times New Roman" w:hAnsi="Times New Roman"/>
          <w:color w:val="000000"/>
        </w:rPr>
        <w:t>no.of</w:t>
      </w:r>
      <w:proofErr w:type="spellEnd"/>
      <w:r w:rsidRPr="00323D40">
        <w:rPr>
          <w:rFonts w:ascii="Times New Roman" w:hAnsi="Times New Roman"/>
          <w:color w:val="000000"/>
        </w:rPr>
        <w:t xml:space="preserve"> lines, words, characters in given file.</w:t>
      </w:r>
    </w:p>
    <w:p w14:paraId="40B1C6D8" w14:textId="215228DA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 xml:space="preserve">To copy one file contents to other using </w:t>
      </w:r>
      <w:proofErr w:type="spellStart"/>
      <w:r w:rsidRPr="00323D40">
        <w:rPr>
          <w:rFonts w:ascii="Times New Roman" w:hAnsi="Times New Roman"/>
          <w:color w:val="000000"/>
        </w:rPr>
        <w:t>open</w:t>
      </w:r>
      <w:proofErr w:type="gramStart"/>
      <w:r w:rsidRPr="00323D40">
        <w:rPr>
          <w:rFonts w:ascii="Times New Roman" w:hAnsi="Times New Roman"/>
          <w:color w:val="000000"/>
        </w:rPr>
        <w:t>,read,write,close</w:t>
      </w:r>
      <w:proofErr w:type="spellEnd"/>
      <w:proofErr w:type="gramEnd"/>
      <w:r w:rsidRPr="00323D40">
        <w:rPr>
          <w:rFonts w:ascii="Times New Roman" w:hAnsi="Times New Roman"/>
          <w:color w:val="000000"/>
        </w:rPr>
        <w:t xml:space="preserve"> system calls.</w:t>
      </w:r>
    </w:p>
    <w:p w14:paraId="34B2C0A1" w14:textId="0CB042D0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to send specific signal to a target process</w:t>
      </w:r>
    </w:p>
    <w:p w14:paraId="6758C9E2" w14:textId="5EA557CE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Compile &amp; link any c/</w:t>
      </w:r>
      <w:proofErr w:type="spellStart"/>
      <w:r w:rsidRPr="00323D40">
        <w:rPr>
          <w:rFonts w:ascii="Times New Roman" w:hAnsi="Times New Roman"/>
          <w:color w:val="000000"/>
        </w:rPr>
        <w:t>c++</w:t>
      </w:r>
      <w:proofErr w:type="spellEnd"/>
      <w:r w:rsidRPr="00323D40">
        <w:rPr>
          <w:rFonts w:ascii="Times New Roman" w:hAnsi="Times New Roman"/>
          <w:color w:val="000000"/>
        </w:rPr>
        <w:t xml:space="preserve"> program within child process by launching </w:t>
      </w:r>
      <w:proofErr w:type="spellStart"/>
      <w:r w:rsidRPr="00323D40">
        <w:rPr>
          <w:rFonts w:ascii="Times New Roman" w:hAnsi="Times New Roman"/>
          <w:color w:val="000000"/>
        </w:rPr>
        <w:t>gcc</w:t>
      </w:r>
      <w:proofErr w:type="spellEnd"/>
      <w:r w:rsidRPr="00323D40">
        <w:rPr>
          <w:rFonts w:ascii="Times New Roman" w:hAnsi="Times New Roman"/>
          <w:color w:val="000000"/>
        </w:rPr>
        <w:t xml:space="preserve"> using </w:t>
      </w:r>
      <w:proofErr w:type="spellStart"/>
      <w:r w:rsidRPr="00323D40">
        <w:rPr>
          <w:rFonts w:ascii="Times New Roman" w:hAnsi="Times New Roman"/>
          <w:color w:val="000000"/>
        </w:rPr>
        <w:t>execl</w:t>
      </w:r>
      <w:proofErr w:type="spellEnd"/>
      <w:r w:rsidRPr="00323D40">
        <w:rPr>
          <w:rFonts w:ascii="Times New Roman" w:hAnsi="Times New Roman"/>
          <w:color w:val="000000"/>
        </w:rPr>
        <w:t>/</w:t>
      </w:r>
      <w:proofErr w:type="spellStart"/>
      <w:r w:rsidRPr="00323D40">
        <w:rPr>
          <w:rFonts w:ascii="Times New Roman" w:hAnsi="Times New Roman"/>
          <w:color w:val="000000"/>
        </w:rPr>
        <w:t>execlp</w:t>
      </w:r>
      <w:proofErr w:type="spellEnd"/>
      <w:r w:rsidRPr="00323D40">
        <w:rPr>
          <w:rFonts w:ascii="Times New Roman" w:hAnsi="Times New Roman"/>
          <w:color w:val="000000"/>
        </w:rPr>
        <w:t>.</w:t>
      </w:r>
    </w:p>
    <w:p w14:paraId="77A1A06E" w14:textId="5E9E5A59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Designing a mini shell.</w:t>
      </w:r>
    </w:p>
    <w:p w14:paraId="7BFCFF3D" w14:textId="5ECC5B37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 xml:space="preserve">Building </w:t>
      </w:r>
      <w:proofErr w:type="spellStart"/>
      <w:r w:rsidRPr="00323D40">
        <w:rPr>
          <w:rFonts w:ascii="Times New Roman" w:hAnsi="Times New Roman"/>
          <w:color w:val="000000"/>
        </w:rPr>
        <w:t>multifile</w:t>
      </w:r>
      <w:proofErr w:type="spellEnd"/>
      <w:r w:rsidRPr="00323D40">
        <w:rPr>
          <w:rFonts w:ascii="Times New Roman" w:hAnsi="Times New Roman"/>
          <w:color w:val="000000"/>
        </w:rPr>
        <w:t xml:space="preserve"> program using fork &amp; exec.</w:t>
      </w:r>
    </w:p>
    <w:p w14:paraId="0E25EA37" w14:textId="70DD7BB0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Print current time periodically.</w:t>
      </w:r>
    </w:p>
    <w:p w14:paraId="61052D31" w14:textId="5C3F962B" w:rsidR="00323D40" w:rsidRP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 w:rsidRPr="00323D40">
        <w:rPr>
          <w:rFonts w:ascii="Times New Roman" w:hAnsi="Times New Roman"/>
          <w:color w:val="000000"/>
        </w:rPr>
        <w:t>Finding min/max element from large array using parallel computations.</w:t>
      </w:r>
    </w:p>
    <w:p w14:paraId="7782B0B2" w14:textId="7FCA9202" w:rsidR="00323D40" w:rsidRDefault="00323D40" w:rsidP="00155E29">
      <w:pPr>
        <w:pStyle w:val="ListParagraph"/>
        <w:numPr>
          <w:ilvl w:val="0"/>
          <w:numId w:val="44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 w:rsidRPr="00323D40">
        <w:rPr>
          <w:rFonts w:ascii="Times New Roman" w:hAnsi="Times New Roman"/>
        </w:rPr>
        <w:t>Compute parallel sum of large array.</w:t>
      </w:r>
    </w:p>
    <w:p w14:paraId="3DB79373" w14:textId="77777777" w:rsidR="008671E4" w:rsidRPr="0027464B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12" w:name="_Toc60660703"/>
      <w:r w:rsidRPr="0027464B">
        <w:rPr>
          <w:rFonts w:ascii="Times New Roman" w:hAnsi="Times New Roman"/>
          <w:b/>
        </w:rPr>
        <w:t>Learning outcomes</w:t>
      </w:r>
      <w:bookmarkEnd w:id="12"/>
      <w:r w:rsidRPr="0027464B">
        <w:rPr>
          <w:rFonts w:ascii="Times New Roman" w:hAnsi="Times New Roman"/>
          <w:b/>
        </w:rPr>
        <w:t xml:space="preserve"> </w:t>
      </w:r>
    </w:p>
    <w:p w14:paraId="46A08323" w14:textId="77777777" w:rsidR="008671E4" w:rsidRDefault="008671E4" w:rsidP="00155E29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16D39FD2" w14:textId="49662C0E"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make system call and implement different system calls. Based on file descriptors by   </w:t>
      </w:r>
      <w:r>
        <w:rPr>
          <w:rFonts w:ascii="Times New Roman" w:hAnsi="Times New Roman"/>
          <w:color w:val="000000"/>
        </w:rPr>
        <w:tab/>
        <w:t>any process.</w:t>
      </w:r>
    </w:p>
    <w:p w14:paraId="4FA7076A" w14:textId="77777777"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handle and run a process. </w:t>
      </w:r>
    </w:p>
    <w:p w14:paraId="55D45C53" w14:textId="77777777"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create parent and child process. </w:t>
      </w:r>
    </w:p>
    <w:p w14:paraId="4EE6CECB" w14:textId="642D171B"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Creating multiple child processes. </w:t>
      </w:r>
    </w:p>
    <w:p w14:paraId="07981824" w14:textId="74644F31" w:rsidR="008671E4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Kill or stop process.</w:t>
      </w:r>
    </w:p>
    <w:p w14:paraId="70E2E11C" w14:textId="2292F0AE" w:rsidR="008671E4" w:rsidRPr="00B110BE" w:rsidRDefault="008671E4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Implementing how to wait a process and override in a child process to give our own.</w:t>
      </w:r>
    </w:p>
    <w:p w14:paraId="7A27FFD3" w14:textId="44F6E752" w:rsidR="00B110BE" w:rsidRPr="00B110BE" w:rsidRDefault="00B110BE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Learnt to avoid making blocking calls in thread to avoid getting the whole process blocked. </w:t>
      </w:r>
    </w:p>
    <w:p w14:paraId="4F150077" w14:textId="5A07D14A" w:rsidR="00B110BE" w:rsidRPr="00B110BE" w:rsidRDefault="00B110BE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Over writing child process using exec signals</w:t>
      </w:r>
    </w:p>
    <w:p w14:paraId="78F4DA6C" w14:textId="7FD8EE8A" w:rsidR="00B110BE" w:rsidRPr="00A60691" w:rsidRDefault="00B110BE" w:rsidP="00155E29">
      <w:pPr>
        <w:widowControl w:val="0"/>
        <w:numPr>
          <w:ilvl w:val="0"/>
          <w:numId w:val="42"/>
        </w:numPr>
        <w:suppressAutoHyphens/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Blocking parent process till completion of child process.</w:t>
      </w:r>
    </w:p>
    <w:p w14:paraId="404425FC" w14:textId="2072CF0F" w:rsidR="00A60691" w:rsidRDefault="00A60691" w:rsidP="00A60691">
      <w:pPr>
        <w:widowControl w:val="0"/>
        <w:suppressAutoHyphens/>
        <w:spacing w:line="240" w:lineRule="exact"/>
        <w:jc w:val="both"/>
        <w:rPr>
          <w:rFonts w:ascii="Times New Roman" w:hAnsi="Times New Roman"/>
          <w:color w:val="000000"/>
        </w:rPr>
      </w:pPr>
    </w:p>
    <w:p w14:paraId="23785B0F" w14:textId="33FCA7B3" w:rsidR="008671E4" w:rsidRPr="0027464B" w:rsidRDefault="008671E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3" w:name="_Toc60660704"/>
      <w:r w:rsidRPr="0027464B">
        <w:rPr>
          <w:rFonts w:ascii="Times New Roman" w:hAnsi="Times New Roman"/>
          <w:sz w:val="28"/>
          <w:szCs w:val="28"/>
        </w:rPr>
        <w:t>Activity – 5</w:t>
      </w:r>
      <w:bookmarkEnd w:id="13"/>
      <w:r w:rsidRPr="0027464B">
        <w:rPr>
          <w:rFonts w:ascii="Times New Roman" w:hAnsi="Times New Roman"/>
          <w:sz w:val="28"/>
          <w:szCs w:val="28"/>
        </w:rPr>
        <w:t xml:space="preserve"> </w:t>
      </w:r>
    </w:p>
    <w:p w14:paraId="7EBA3C97" w14:textId="7B7C8502" w:rsidR="008671E4" w:rsidRDefault="008671E4" w:rsidP="00155E29">
      <w:pPr>
        <w:spacing w:after="80" w:line="240" w:lineRule="exact"/>
        <w:ind w:firstLine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 and semaphores</w:t>
      </w:r>
    </w:p>
    <w:p w14:paraId="73079875" w14:textId="77777777" w:rsidR="00A60691" w:rsidRDefault="00A60691" w:rsidP="00155E29">
      <w:pPr>
        <w:spacing w:after="80" w:line="240" w:lineRule="exact"/>
        <w:ind w:firstLine="0"/>
        <w:jc w:val="both"/>
        <w:rPr>
          <w:rFonts w:ascii="Times New Roman" w:hAnsi="Times New Roman"/>
        </w:rPr>
      </w:pPr>
    </w:p>
    <w:p w14:paraId="7BBE9FB6" w14:textId="03670E0E" w:rsidR="008671E4" w:rsidRDefault="008671E4" w:rsidP="00155E29">
      <w:pPr>
        <w:pStyle w:val="Heading2"/>
        <w:jc w:val="both"/>
        <w:rPr>
          <w:rFonts w:ascii="Times New Roman" w:hAnsi="Times New Roman"/>
          <w:b/>
        </w:rPr>
      </w:pPr>
      <w:bookmarkStart w:id="14" w:name="_Toc60660705"/>
      <w:r w:rsidRPr="0027464B">
        <w:rPr>
          <w:rFonts w:ascii="Times New Roman" w:hAnsi="Times New Roman"/>
          <w:b/>
        </w:rPr>
        <w:t>Learning outcomes</w:t>
      </w:r>
      <w:bookmarkEnd w:id="14"/>
      <w:r w:rsidRPr="0027464B">
        <w:rPr>
          <w:rFonts w:ascii="Times New Roman" w:hAnsi="Times New Roman"/>
          <w:b/>
        </w:rPr>
        <w:t xml:space="preserve"> </w:t>
      </w:r>
    </w:p>
    <w:p w14:paraId="2392E3B0" w14:textId="77777777" w:rsidR="00A14803" w:rsidRPr="00A14803" w:rsidRDefault="00A14803" w:rsidP="00155E29">
      <w:pPr>
        <w:ind w:firstLine="0"/>
        <w:jc w:val="both"/>
      </w:pPr>
    </w:p>
    <w:p w14:paraId="715BD354" w14:textId="5A1DF827" w:rsidR="008671E4" w:rsidRPr="008671E4" w:rsidRDefault="008671E4" w:rsidP="00155E29">
      <w:pPr>
        <w:pStyle w:val="ListParagraph"/>
        <w:numPr>
          <w:ilvl w:val="0"/>
          <w:numId w:val="43"/>
        </w:numPr>
        <w:spacing w:after="80"/>
        <w:ind w:firstLine="270"/>
        <w:jc w:val="both"/>
        <w:rPr>
          <w:rFonts w:ascii="Times New Roman" w:hAnsi="Times New Roman"/>
        </w:rPr>
      </w:pPr>
      <w:r w:rsidRPr="008671E4">
        <w:rPr>
          <w:rFonts w:ascii="Times New Roman" w:hAnsi="Times New Roman"/>
        </w:rPr>
        <w:t xml:space="preserve">Learnt to implement sequencing and mutual exclusion. </w:t>
      </w:r>
    </w:p>
    <w:p w14:paraId="4AC5DB8A" w14:textId="4C5E6C43" w:rsidR="008671E4" w:rsidRPr="008671E4" w:rsidRDefault="008671E4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 w:rsidRPr="008671E4">
        <w:rPr>
          <w:rFonts w:ascii="Times New Roman" w:hAnsi="Times New Roman"/>
        </w:rPr>
        <w:t>Prioritizing or locking a particular process for sequencing the flow of program.</w:t>
      </w:r>
    </w:p>
    <w:p w14:paraId="5D6C20A1" w14:textId="18E56B60" w:rsidR="008671E4" w:rsidRDefault="008671E4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 w:rsidRPr="008671E4">
        <w:rPr>
          <w:rFonts w:ascii="Times New Roman" w:hAnsi="Times New Roman"/>
        </w:rPr>
        <w:t>Working with named and unnamed semaphores, and using named semaphores in shared memory.</w:t>
      </w:r>
    </w:p>
    <w:p w14:paraId="3454F667" w14:textId="29CEC7D3" w:rsidR="008671E4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Analyzing the return type for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 to check for success or failure.</w:t>
      </w:r>
    </w:p>
    <w:p w14:paraId="7CD4A511" w14:textId="3765069C" w:rsidR="00B12808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14:paraId="39BB5E8C" w14:textId="786B42B3" w:rsidR="00B12808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14:paraId="36ADD0DB" w14:textId="5D72A833" w:rsidR="00B12808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pipes and </w:t>
      </w:r>
      <w:proofErr w:type="spellStart"/>
      <w:proofErr w:type="gramStart"/>
      <w:r>
        <w:rPr>
          <w:rFonts w:ascii="Times New Roman" w:hAnsi="Times New Roman"/>
        </w:rPr>
        <w:t>fifo</w:t>
      </w:r>
      <w:proofErr w:type="spellEnd"/>
      <w:proofErr w:type="gramEnd"/>
      <w:r>
        <w:rPr>
          <w:rFonts w:ascii="Times New Roman" w:hAnsi="Times New Roman"/>
        </w:rPr>
        <w:t xml:space="preserve"> to overcome limitations of semaphores and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>.</w:t>
      </w:r>
    </w:p>
    <w:p w14:paraId="12ABA16B" w14:textId="13B58E39" w:rsidR="00B12808" w:rsidRPr="008671E4" w:rsidRDefault="00B12808" w:rsidP="00155E29">
      <w:pPr>
        <w:pStyle w:val="ListParagraph"/>
        <w:numPr>
          <w:ilvl w:val="0"/>
          <w:numId w:val="43"/>
        </w:numPr>
        <w:spacing w:before="600" w:after="80" w:line="240" w:lineRule="exact"/>
        <w:ind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 w14:paraId="2D4A435A" w14:textId="77EFAC34" w:rsidR="008671E4" w:rsidRDefault="00BE7D10" w:rsidP="00BE7D10">
      <w:pPr>
        <w:pStyle w:val="Heading1"/>
        <w:rPr>
          <w:rFonts w:ascii="Times New Roman" w:hAnsi="Times New Roman"/>
          <w:sz w:val="28"/>
          <w:szCs w:val="28"/>
        </w:rPr>
      </w:pPr>
      <w:bookmarkStart w:id="15" w:name="_Toc60660706"/>
      <w:r>
        <w:rPr>
          <w:rFonts w:ascii="Times New Roman" w:hAnsi="Times New Roman"/>
          <w:sz w:val="28"/>
          <w:szCs w:val="28"/>
        </w:rPr>
        <w:t>GitHub Link</w:t>
      </w:r>
      <w:bookmarkEnd w:id="15"/>
      <w:r>
        <w:rPr>
          <w:rFonts w:ascii="Times New Roman" w:hAnsi="Times New Roman"/>
          <w:sz w:val="28"/>
          <w:szCs w:val="28"/>
        </w:rPr>
        <w:t xml:space="preserve"> </w:t>
      </w:r>
    </w:p>
    <w:p w14:paraId="40AE3D0E" w14:textId="3FEDA12E" w:rsidR="00BE7D10" w:rsidRDefault="00BE7D10" w:rsidP="00BE7D10"/>
    <w:p w14:paraId="1A4D34F5" w14:textId="519B4F8F" w:rsidR="00BE7D10" w:rsidRDefault="00BE7D10" w:rsidP="00BE7D10">
      <w:hyperlink r:id="rId15" w:history="1">
        <w:r w:rsidRPr="00A47623">
          <w:rPr>
            <w:rStyle w:val="Hyperlink"/>
          </w:rPr>
          <w:t>https://github.com/Stepin-104917/Linux-OS-and-Programming.git</w:t>
        </w:r>
      </w:hyperlink>
    </w:p>
    <w:p w14:paraId="445F3DA9" w14:textId="77777777" w:rsidR="00BE7D10" w:rsidRPr="00BE7D10" w:rsidRDefault="00BE7D10" w:rsidP="00BE7D10"/>
    <w:p w14:paraId="7693AFA3" w14:textId="5412B4BF" w:rsidR="000E3BA4" w:rsidRDefault="000E3BA4" w:rsidP="00155E2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6" w:name="_Toc60660707"/>
      <w:bookmarkStart w:id="17" w:name="_GoBack"/>
      <w:bookmarkEnd w:id="17"/>
      <w:r w:rsidRPr="000E3BA4">
        <w:rPr>
          <w:rFonts w:ascii="Times New Roman" w:hAnsi="Times New Roman"/>
          <w:sz w:val="28"/>
          <w:szCs w:val="28"/>
        </w:rPr>
        <w:lastRenderedPageBreak/>
        <w:t>References</w:t>
      </w:r>
      <w:bookmarkEnd w:id="16"/>
      <w:r w:rsidRPr="000E3BA4">
        <w:rPr>
          <w:rFonts w:ascii="Times New Roman" w:hAnsi="Times New Roman"/>
          <w:sz w:val="28"/>
          <w:szCs w:val="28"/>
        </w:rPr>
        <w:t xml:space="preserve"> </w:t>
      </w:r>
    </w:p>
    <w:p w14:paraId="6CACF3DA" w14:textId="0FF5D892" w:rsidR="00423694" w:rsidRDefault="00423694" w:rsidP="00155E29">
      <w:pPr>
        <w:ind w:firstLine="0"/>
        <w:jc w:val="both"/>
      </w:pPr>
    </w:p>
    <w:p w14:paraId="139D0FD4" w14:textId="6F29C9AF" w:rsidR="00B110BE" w:rsidRPr="00B110BE" w:rsidRDefault="00357EB7" w:rsidP="00155E29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6" w:history="1">
        <w:r w:rsidR="00B110BE" w:rsidRPr="00F03C95">
          <w:rPr>
            <w:rStyle w:val="Hyperlink"/>
          </w:rPr>
          <w:t>https://www.tutorialspoint.com/gnu_debugger/index.htm</w:t>
        </w:r>
      </w:hyperlink>
    </w:p>
    <w:p w14:paraId="7998D57A" w14:textId="17DEA9F8" w:rsidR="00B110BE" w:rsidRPr="00B110BE" w:rsidRDefault="00357EB7" w:rsidP="00155E29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7" w:history="1">
        <w:r w:rsidR="00B110BE" w:rsidRPr="00F03C95">
          <w:rPr>
            <w:rStyle w:val="Hyperlink"/>
          </w:rPr>
          <w:t>https://www3.ntu.edu.sg/home/ehchua/programming/cpp/gcc_make.html</w:t>
        </w:r>
      </w:hyperlink>
    </w:p>
    <w:p w14:paraId="17FDFDD6" w14:textId="397E3FB4" w:rsidR="0027464B" w:rsidRDefault="00357EB7" w:rsidP="00155E29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8" w:history="1">
        <w:r w:rsidR="0027464B" w:rsidRPr="00F03C95">
          <w:rPr>
            <w:rStyle w:val="Hyperlink"/>
          </w:rPr>
          <w:t>https://tutorialspoint.com/operating_system/os_linux.htm</w:t>
        </w:r>
      </w:hyperlink>
    </w:p>
    <w:sectPr w:rsidR="0027464B" w:rsidSect="00015EE5">
      <w:headerReference w:type="default" r:id="rId19"/>
      <w:footerReference w:type="defaul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5AB91" w14:textId="77777777" w:rsidR="00357EB7" w:rsidRDefault="00357EB7" w:rsidP="006A582B">
      <w:r>
        <w:separator/>
      </w:r>
    </w:p>
  </w:endnote>
  <w:endnote w:type="continuationSeparator" w:id="0">
    <w:p w14:paraId="2E350C65" w14:textId="77777777" w:rsidR="00357EB7" w:rsidRDefault="00357EB7" w:rsidP="006A582B">
      <w:r>
        <w:continuationSeparator/>
      </w:r>
    </w:p>
  </w:endnote>
  <w:endnote w:type="continuationNotice" w:id="1">
    <w:p w14:paraId="7FDA5AB9" w14:textId="77777777" w:rsidR="00357EB7" w:rsidRDefault="00357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unga"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210FD5" w:rsidRDefault="00210FD5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210FD5" w14:paraId="48DC9B57" w14:textId="77777777" w:rsidTr="00107955">
      <w:tc>
        <w:tcPr>
          <w:tcW w:w="3960" w:type="dxa"/>
        </w:tcPr>
        <w:p w14:paraId="3D71A2FD" w14:textId="77777777"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  <w:p w14:paraId="48DC9B54" w14:textId="4BEF7BEA"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061103EB" w14:textId="77777777"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  <w:lang w:bidi="ar-SA"/>
            </w:rPr>
          </w:pPr>
        </w:p>
        <w:p w14:paraId="48DC9B55" w14:textId="4B869BBA"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CDC07EE" w:rsidR="00210FD5" w:rsidRPr="006E044D" w:rsidRDefault="00210FD5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16980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16980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210FD5" w:rsidRPr="00B9435E" w:rsidRDefault="00210FD5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121B8" w14:textId="77777777" w:rsidR="00357EB7" w:rsidRDefault="00357EB7" w:rsidP="006A582B">
      <w:r>
        <w:separator/>
      </w:r>
    </w:p>
  </w:footnote>
  <w:footnote w:type="continuationSeparator" w:id="0">
    <w:p w14:paraId="33FEA066" w14:textId="77777777" w:rsidR="00357EB7" w:rsidRDefault="00357EB7" w:rsidP="006A582B">
      <w:r>
        <w:continuationSeparator/>
      </w:r>
    </w:p>
  </w:footnote>
  <w:footnote w:type="continuationNotice" w:id="1">
    <w:p w14:paraId="4F400B38" w14:textId="77777777" w:rsidR="00357EB7" w:rsidRDefault="00357E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210FD5" w:rsidRPr="00DA17A9" w:rsidRDefault="00210FD5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210FD5" w14:paraId="48DC9B51" w14:textId="77777777" w:rsidTr="64142774">
      <w:tc>
        <w:tcPr>
          <w:tcW w:w="6768" w:type="dxa"/>
        </w:tcPr>
        <w:p w14:paraId="48DC9B4F" w14:textId="550E45F7"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SDLC                                                                                     </w:t>
          </w:r>
        </w:p>
      </w:tc>
      <w:tc>
        <w:tcPr>
          <w:tcW w:w="2808" w:type="dxa"/>
        </w:tcPr>
        <w:p w14:paraId="48DC9B50" w14:textId="380BCC6E"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00D554A0">
                <wp:extent cx="1181819" cy="278073"/>
                <wp:effectExtent l="0" t="0" r="0" b="8255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805" cy="289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210FD5" w:rsidRPr="00DA17A9" w:rsidRDefault="00210FD5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0A6"/>
    <w:multiLevelType w:val="hybridMultilevel"/>
    <w:tmpl w:val="35EAB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293"/>
    <w:multiLevelType w:val="hybridMultilevel"/>
    <w:tmpl w:val="9FAACC88"/>
    <w:lvl w:ilvl="0" w:tplc="83641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135EF"/>
    <w:multiLevelType w:val="hybridMultilevel"/>
    <w:tmpl w:val="94FC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2771C1F"/>
    <w:multiLevelType w:val="hybridMultilevel"/>
    <w:tmpl w:val="91946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6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0606A"/>
    <w:multiLevelType w:val="hybridMultilevel"/>
    <w:tmpl w:val="517EC8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995"/>
    <w:multiLevelType w:val="multilevel"/>
    <w:tmpl w:val="7F3CB448"/>
    <w:lvl w:ilvl="0">
      <w:start w:val="1"/>
      <w:numFmt w:val="bullet"/>
      <w:lvlText w:val=""/>
      <w:lvlJc w:val="left"/>
      <w:pPr>
        <w:tabs>
          <w:tab w:val="num" w:pos="630"/>
        </w:tabs>
        <w:ind w:left="63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</w:lvl>
    <w:lvl w:ilvl="7">
      <w:start w:val="1"/>
      <w:numFmt w:val="decimal"/>
      <w:lvlText w:val="%8."/>
      <w:lvlJc w:val="left"/>
      <w:pPr>
        <w:tabs>
          <w:tab w:val="num" w:pos="3870"/>
        </w:tabs>
        <w:ind w:left="3870" w:hanging="360"/>
      </w:pPr>
    </w:lvl>
    <w:lvl w:ilvl="8">
      <w:start w:val="1"/>
      <w:numFmt w:val="decimal"/>
      <w:lvlText w:val="%9."/>
      <w:lvlJc w:val="left"/>
      <w:pPr>
        <w:tabs>
          <w:tab w:val="num" w:pos="4230"/>
        </w:tabs>
        <w:ind w:left="4230" w:hanging="360"/>
      </w:pPr>
    </w:lvl>
  </w:abstractNum>
  <w:abstractNum w:abstractNumId="7" w15:restartNumberingAfterBreak="0">
    <w:nsid w:val="18693B03"/>
    <w:multiLevelType w:val="hybridMultilevel"/>
    <w:tmpl w:val="541E6738"/>
    <w:lvl w:ilvl="0" w:tplc="2A1CF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28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A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A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A7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64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C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6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EF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F1693"/>
    <w:multiLevelType w:val="hybridMultilevel"/>
    <w:tmpl w:val="89980C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262925"/>
    <w:multiLevelType w:val="hybridMultilevel"/>
    <w:tmpl w:val="6BAAC79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22E2674A"/>
    <w:multiLevelType w:val="hybridMultilevel"/>
    <w:tmpl w:val="F3FC8D92"/>
    <w:lvl w:ilvl="0" w:tplc="5FC478D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C79A0"/>
    <w:multiLevelType w:val="hybridMultilevel"/>
    <w:tmpl w:val="6F5C91C2"/>
    <w:lvl w:ilvl="0" w:tplc="515ED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EB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8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6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8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C8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6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803A1"/>
    <w:multiLevelType w:val="multilevel"/>
    <w:tmpl w:val="C3D2C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99448EB"/>
    <w:multiLevelType w:val="hybridMultilevel"/>
    <w:tmpl w:val="2C5C4A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C934EFA"/>
    <w:multiLevelType w:val="hybridMultilevel"/>
    <w:tmpl w:val="DD0C934E"/>
    <w:lvl w:ilvl="0" w:tplc="02F8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6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00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80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EE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A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D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4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08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4F65"/>
    <w:multiLevelType w:val="hybridMultilevel"/>
    <w:tmpl w:val="95B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46EA5"/>
    <w:multiLevelType w:val="multilevel"/>
    <w:tmpl w:val="9CBC5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1721498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D21503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5CF121C"/>
    <w:multiLevelType w:val="hybridMultilevel"/>
    <w:tmpl w:val="93E65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B77EE"/>
    <w:multiLevelType w:val="hybridMultilevel"/>
    <w:tmpl w:val="54AC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95881"/>
    <w:multiLevelType w:val="multilevel"/>
    <w:tmpl w:val="22F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3C7752F6"/>
    <w:multiLevelType w:val="multilevel"/>
    <w:tmpl w:val="0270C4F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D994AE3"/>
    <w:multiLevelType w:val="hybridMultilevel"/>
    <w:tmpl w:val="74B00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BE7CC7"/>
    <w:multiLevelType w:val="multilevel"/>
    <w:tmpl w:val="771C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4A0438"/>
    <w:multiLevelType w:val="hybridMultilevel"/>
    <w:tmpl w:val="F3465320"/>
    <w:lvl w:ilvl="0" w:tplc="60A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AA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CA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2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5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87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47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84465"/>
    <w:multiLevelType w:val="multilevel"/>
    <w:tmpl w:val="142E97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AB42D2C"/>
    <w:multiLevelType w:val="hybridMultilevel"/>
    <w:tmpl w:val="301CF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E1F61"/>
    <w:multiLevelType w:val="hybridMultilevel"/>
    <w:tmpl w:val="FF18CA5E"/>
    <w:lvl w:ilvl="0" w:tplc="264E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1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2F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42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A6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41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9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EC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770F3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575AC"/>
    <w:multiLevelType w:val="hybridMultilevel"/>
    <w:tmpl w:val="0C4C05AE"/>
    <w:lvl w:ilvl="0" w:tplc="48B22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6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42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47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28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84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C6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1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CF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E375C"/>
    <w:multiLevelType w:val="multilevel"/>
    <w:tmpl w:val="189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23171"/>
    <w:multiLevelType w:val="multilevel"/>
    <w:tmpl w:val="0B4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EA665B"/>
    <w:multiLevelType w:val="multilevel"/>
    <w:tmpl w:val="D8EEDC4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61A838C5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61E2761A"/>
    <w:multiLevelType w:val="hybridMultilevel"/>
    <w:tmpl w:val="1FEC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D7B4C"/>
    <w:multiLevelType w:val="multilevel"/>
    <w:tmpl w:val="D440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05490C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987E20"/>
    <w:multiLevelType w:val="hybridMultilevel"/>
    <w:tmpl w:val="FA261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67827"/>
    <w:multiLevelType w:val="multilevel"/>
    <w:tmpl w:val="841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D3A06DC"/>
    <w:multiLevelType w:val="hybridMultilevel"/>
    <w:tmpl w:val="EE04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F2582"/>
    <w:multiLevelType w:val="hybridMultilevel"/>
    <w:tmpl w:val="5F501874"/>
    <w:lvl w:ilvl="0" w:tplc="665A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2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6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6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0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41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02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0A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4A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31D69"/>
    <w:multiLevelType w:val="multilevel"/>
    <w:tmpl w:val="DCF064DA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A1017C5"/>
    <w:multiLevelType w:val="multilevel"/>
    <w:tmpl w:val="4C3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5"/>
  </w:num>
  <w:num w:numId="4">
    <w:abstractNumId w:val="11"/>
  </w:num>
  <w:num w:numId="5">
    <w:abstractNumId w:val="41"/>
  </w:num>
  <w:num w:numId="6">
    <w:abstractNumId w:val="30"/>
  </w:num>
  <w:num w:numId="7">
    <w:abstractNumId w:val="14"/>
  </w:num>
  <w:num w:numId="8">
    <w:abstractNumId w:val="7"/>
  </w:num>
  <w:num w:numId="9">
    <w:abstractNumId w:val="1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27"/>
  </w:num>
  <w:num w:numId="16">
    <w:abstractNumId w:val="34"/>
  </w:num>
  <w:num w:numId="17">
    <w:abstractNumId w:val="26"/>
  </w:num>
  <w:num w:numId="18">
    <w:abstractNumId w:val="18"/>
  </w:num>
  <w:num w:numId="19">
    <w:abstractNumId w:val="10"/>
  </w:num>
  <w:num w:numId="20">
    <w:abstractNumId w:val="0"/>
  </w:num>
  <w:num w:numId="21">
    <w:abstractNumId w:val="24"/>
  </w:num>
  <w:num w:numId="22">
    <w:abstractNumId w:val="36"/>
  </w:num>
  <w:num w:numId="23">
    <w:abstractNumId w:val="17"/>
  </w:num>
  <w:num w:numId="24">
    <w:abstractNumId w:val="3"/>
  </w:num>
  <w:num w:numId="25">
    <w:abstractNumId w:val="37"/>
  </w:num>
  <w:num w:numId="26">
    <w:abstractNumId w:val="35"/>
  </w:num>
  <w:num w:numId="27">
    <w:abstractNumId w:val="15"/>
  </w:num>
  <w:num w:numId="28">
    <w:abstractNumId w:val="29"/>
  </w:num>
  <w:num w:numId="29">
    <w:abstractNumId w:val="31"/>
  </w:num>
  <w:num w:numId="30">
    <w:abstractNumId w:val="43"/>
  </w:num>
  <w:num w:numId="31">
    <w:abstractNumId w:val="32"/>
  </w:num>
  <w:num w:numId="32">
    <w:abstractNumId w:val="40"/>
  </w:num>
  <w:num w:numId="33">
    <w:abstractNumId w:val="23"/>
  </w:num>
  <w:num w:numId="34">
    <w:abstractNumId w:val="1"/>
  </w:num>
  <w:num w:numId="35">
    <w:abstractNumId w:val="20"/>
  </w:num>
  <w:num w:numId="36">
    <w:abstractNumId w:val="42"/>
  </w:num>
  <w:num w:numId="37">
    <w:abstractNumId w:val="22"/>
  </w:num>
  <w:num w:numId="38">
    <w:abstractNumId w:val="6"/>
  </w:num>
  <w:num w:numId="39">
    <w:abstractNumId w:val="39"/>
  </w:num>
  <w:num w:numId="40">
    <w:abstractNumId w:val="33"/>
  </w:num>
  <w:num w:numId="41">
    <w:abstractNumId w:val="12"/>
  </w:num>
  <w:num w:numId="42">
    <w:abstractNumId w:val="21"/>
  </w:num>
  <w:num w:numId="43">
    <w:abstractNumId w:val="13"/>
  </w:num>
  <w:num w:numId="44">
    <w:abstractNumId w:val="2"/>
  </w:num>
  <w:num w:numId="4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3A61"/>
    <w:rsid w:val="00044F0B"/>
    <w:rsid w:val="00046FF4"/>
    <w:rsid w:val="00050928"/>
    <w:rsid w:val="00051E55"/>
    <w:rsid w:val="0005219C"/>
    <w:rsid w:val="00053C2C"/>
    <w:rsid w:val="00053F80"/>
    <w:rsid w:val="000551F2"/>
    <w:rsid w:val="000558E3"/>
    <w:rsid w:val="00063244"/>
    <w:rsid w:val="000649BA"/>
    <w:rsid w:val="00064F75"/>
    <w:rsid w:val="00065DA8"/>
    <w:rsid w:val="0006602B"/>
    <w:rsid w:val="0006624D"/>
    <w:rsid w:val="000701FB"/>
    <w:rsid w:val="00072543"/>
    <w:rsid w:val="00075258"/>
    <w:rsid w:val="00077AEC"/>
    <w:rsid w:val="00081B3C"/>
    <w:rsid w:val="0008280A"/>
    <w:rsid w:val="0009037E"/>
    <w:rsid w:val="00094E8E"/>
    <w:rsid w:val="00096B20"/>
    <w:rsid w:val="000973A5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0683"/>
    <w:rsid w:val="000C1011"/>
    <w:rsid w:val="000C5288"/>
    <w:rsid w:val="000C6D62"/>
    <w:rsid w:val="000D1695"/>
    <w:rsid w:val="000D21A8"/>
    <w:rsid w:val="000D48BA"/>
    <w:rsid w:val="000D706F"/>
    <w:rsid w:val="000E2419"/>
    <w:rsid w:val="000E3BA4"/>
    <w:rsid w:val="000E54BD"/>
    <w:rsid w:val="000E5F1B"/>
    <w:rsid w:val="000E64CF"/>
    <w:rsid w:val="000E7CFC"/>
    <w:rsid w:val="000F02B2"/>
    <w:rsid w:val="000F5BA0"/>
    <w:rsid w:val="000F6B65"/>
    <w:rsid w:val="0010685E"/>
    <w:rsid w:val="00106B71"/>
    <w:rsid w:val="00107955"/>
    <w:rsid w:val="00111EC9"/>
    <w:rsid w:val="001129AE"/>
    <w:rsid w:val="00115DFA"/>
    <w:rsid w:val="0012167E"/>
    <w:rsid w:val="001221ED"/>
    <w:rsid w:val="00122C9C"/>
    <w:rsid w:val="00125753"/>
    <w:rsid w:val="00127B90"/>
    <w:rsid w:val="00131919"/>
    <w:rsid w:val="001324C8"/>
    <w:rsid w:val="00136F63"/>
    <w:rsid w:val="001413BA"/>
    <w:rsid w:val="00142718"/>
    <w:rsid w:val="00143391"/>
    <w:rsid w:val="001474E5"/>
    <w:rsid w:val="00151009"/>
    <w:rsid w:val="001528A7"/>
    <w:rsid w:val="00155E29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7BC"/>
    <w:rsid w:val="00182CF7"/>
    <w:rsid w:val="00185CE9"/>
    <w:rsid w:val="00186AB4"/>
    <w:rsid w:val="00187714"/>
    <w:rsid w:val="00187971"/>
    <w:rsid w:val="00190808"/>
    <w:rsid w:val="0019199B"/>
    <w:rsid w:val="001923F2"/>
    <w:rsid w:val="001941FF"/>
    <w:rsid w:val="00195444"/>
    <w:rsid w:val="001A1F50"/>
    <w:rsid w:val="001A222E"/>
    <w:rsid w:val="001A2FF7"/>
    <w:rsid w:val="001A342E"/>
    <w:rsid w:val="001A4E60"/>
    <w:rsid w:val="001A6C25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3DC5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0FD5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4746"/>
    <w:rsid w:val="00245837"/>
    <w:rsid w:val="00246592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464B"/>
    <w:rsid w:val="002765BF"/>
    <w:rsid w:val="0027734E"/>
    <w:rsid w:val="00282EB0"/>
    <w:rsid w:val="002834F3"/>
    <w:rsid w:val="00283BE8"/>
    <w:rsid w:val="00285077"/>
    <w:rsid w:val="00285828"/>
    <w:rsid w:val="00286099"/>
    <w:rsid w:val="00286315"/>
    <w:rsid w:val="00286B12"/>
    <w:rsid w:val="002901EE"/>
    <w:rsid w:val="00291F83"/>
    <w:rsid w:val="00292381"/>
    <w:rsid w:val="00292D40"/>
    <w:rsid w:val="0029552E"/>
    <w:rsid w:val="002979C3"/>
    <w:rsid w:val="002A220C"/>
    <w:rsid w:val="002A4215"/>
    <w:rsid w:val="002A489F"/>
    <w:rsid w:val="002A4E7E"/>
    <w:rsid w:val="002B3236"/>
    <w:rsid w:val="002B413A"/>
    <w:rsid w:val="002B4CAC"/>
    <w:rsid w:val="002C094F"/>
    <w:rsid w:val="002C17E6"/>
    <w:rsid w:val="002C32FB"/>
    <w:rsid w:val="002C3F89"/>
    <w:rsid w:val="002C4810"/>
    <w:rsid w:val="002C6B5D"/>
    <w:rsid w:val="002D149C"/>
    <w:rsid w:val="002D1F12"/>
    <w:rsid w:val="002D2616"/>
    <w:rsid w:val="002D41DD"/>
    <w:rsid w:val="002D56C6"/>
    <w:rsid w:val="002D62F1"/>
    <w:rsid w:val="002D7552"/>
    <w:rsid w:val="002E153A"/>
    <w:rsid w:val="002E1C68"/>
    <w:rsid w:val="002E3919"/>
    <w:rsid w:val="002E4413"/>
    <w:rsid w:val="002E7186"/>
    <w:rsid w:val="002E7F53"/>
    <w:rsid w:val="002E7F59"/>
    <w:rsid w:val="002F1384"/>
    <w:rsid w:val="002F1680"/>
    <w:rsid w:val="002F2222"/>
    <w:rsid w:val="002F434D"/>
    <w:rsid w:val="002F450C"/>
    <w:rsid w:val="002F5DD9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3D40"/>
    <w:rsid w:val="00324E27"/>
    <w:rsid w:val="003255D3"/>
    <w:rsid w:val="00332A47"/>
    <w:rsid w:val="00334A26"/>
    <w:rsid w:val="00334B8A"/>
    <w:rsid w:val="0034212F"/>
    <w:rsid w:val="003429B5"/>
    <w:rsid w:val="003431C0"/>
    <w:rsid w:val="003448EA"/>
    <w:rsid w:val="0034540B"/>
    <w:rsid w:val="00347037"/>
    <w:rsid w:val="00350747"/>
    <w:rsid w:val="00351860"/>
    <w:rsid w:val="00352C48"/>
    <w:rsid w:val="00353A56"/>
    <w:rsid w:val="003571B8"/>
    <w:rsid w:val="00357EB7"/>
    <w:rsid w:val="003622B5"/>
    <w:rsid w:val="00362A05"/>
    <w:rsid w:val="00363044"/>
    <w:rsid w:val="00364981"/>
    <w:rsid w:val="0036544F"/>
    <w:rsid w:val="00371488"/>
    <w:rsid w:val="003724F8"/>
    <w:rsid w:val="00372578"/>
    <w:rsid w:val="003733FD"/>
    <w:rsid w:val="00374EAD"/>
    <w:rsid w:val="00375EC5"/>
    <w:rsid w:val="00381156"/>
    <w:rsid w:val="003832DD"/>
    <w:rsid w:val="00385D1F"/>
    <w:rsid w:val="0038692A"/>
    <w:rsid w:val="00386E4B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30F9"/>
    <w:rsid w:val="003C4A6B"/>
    <w:rsid w:val="003C596A"/>
    <w:rsid w:val="003C5E4C"/>
    <w:rsid w:val="003C6BB2"/>
    <w:rsid w:val="003D0B05"/>
    <w:rsid w:val="003D255C"/>
    <w:rsid w:val="003D43AA"/>
    <w:rsid w:val="003D46E9"/>
    <w:rsid w:val="003D4BA6"/>
    <w:rsid w:val="003E1888"/>
    <w:rsid w:val="003E19FF"/>
    <w:rsid w:val="003E280F"/>
    <w:rsid w:val="003E457D"/>
    <w:rsid w:val="003E7176"/>
    <w:rsid w:val="003F1995"/>
    <w:rsid w:val="003F61ED"/>
    <w:rsid w:val="00401194"/>
    <w:rsid w:val="00402CAC"/>
    <w:rsid w:val="00403B40"/>
    <w:rsid w:val="00404807"/>
    <w:rsid w:val="00404B4F"/>
    <w:rsid w:val="0040641F"/>
    <w:rsid w:val="00406A57"/>
    <w:rsid w:val="00406F96"/>
    <w:rsid w:val="004077D2"/>
    <w:rsid w:val="00407D9A"/>
    <w:rsid w:val="00407DEC"/>
    <w:rsid w:val="004150CB"/>
    <w:rsid w:val="00417AA7"/>
    <w:rsid w:val="00420EE5"/>
    <w:rsid w:val="00423694"/>
    <w:rsid w:val="0042380C"/>
    <w:rsid w:val="00424041"/>
    <w:rsid w:val="00424942"/>
    <w:rsid w:val="00425CC6"/>
    <w:rsid w:val="00431687"/>
    <w:rsid w:val="004328F5"/>
    <w:rsid w:val="00432EE2"/>
    <w:rsid w:val="0043372D"/>
    <w:rsid w:val="00433AF0"/>
    <w:rsid w:val="00437CF4"/>
    <w:rsid w:val="004413FB"/>
    <w:rsid w:val="00441670"/>
    <w:rsid w:val="00442332"/>
    <w:rsid w:val="00443173"/>
    <w:rsid w:val="00444837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73F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1F28"/>
    <w:rsid w:val="004A30C8"/>
    <w:rsid w:val="004A381A"/>
    <w:rsid w:val="004A394F"/>
    <w:rsid w:val="004A4827"/>
    <w:rsid w:val="004A5DDE"/>
    <w:rsid w:val="004B0518"/>
    <w:rsid w:val="004B2FAB"/>
    <w:rsid w:val="004B3AEE"/>
    <w:rsid w:val="004B3DD8"/>
    <w:rsid w:val="004B6258"/>
    <w:rsid w:val="004B6CE3"/>
    <w:rsid w:val="004B6FC6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24E6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C71"/>
    <w:rsid w:val="004F3FBF"/>
    <w:rsid w:val="0050041A"/>
    <w:rsid w:val="005004D3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3B2C"/>
    <w:rsid w:val="005249E0"/>
    <w:rsid w:val="00524F1A"/>
    <w:rsid w:val="00525DD8"/>
    <w:rsid w:val="00525F27"/>
    <w:rsid w:val="005263D6"/>
    <w:rsid w:val="0052788C"/>
    <w:rsid w:val="00533266"/>
    <w:rsid w:val="00535DF3"/>
    <w:rsid w:val="0054107D"/>
    <w:rsid w:val="00541EB1"/>
    <w:rsid w:val="00542021"/>
    <w:rsid w:val="00544B68"/>
    <w:rsid w:val="00545F06"/>
    <w:rsid w:val="00551098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0703"/>
    <w:rsid w:val="005A1B63"/>
    <w:rsid w:val="005A21F4"/>
    <w:rsid w:val="005A2242"/>
    <w:rsid w:val="005A2713"/>
    <w:rsid w:val="005A67FB"/>
    <w:rsid w:val="005A690B"/>
    <w:rsid w:val="005A6A8A"/>
    <w:rsid w:val="005A6C5B"/>
    <w:rsid w:val="005B0036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64D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2828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0EAA"/>
    <w:rsid w:val="006C2895"/>
    <w:rsid w:val="006C7993"/>
    <w:rsid w:val="006D034E"/>
    <w:rsid w:val="006D09AF"/>
    <w:rsid w:val="006D0D12"/>
    <w:rsid w:val="006D28BC"/>
    <w:rsid w:val="006D4C6C"/>
    <w:rsid w:val="006D5B0F"/>
    <w:rsid w:val="006D692C"/>
    <w:rsid w:val="006E044D"/>
    <w:rsid w:val="006E1234"/>
    <w:rsid w:val="006E2ABE"/>
    <w:rsid w:val="006E2CBC"/>
    <w:rsid w:val="006E4771"/>
    <w:rsid w:val="006E5294"/>
    <w:rsid w:val="006F074E"/>
    <w:rsid w:val="006F1A80"/>
    <w:rsid w:val="006F295F"/>
    <w:rsid w:val="006F3721"/>
    <w:rsid w:val="006F5C74"/>
    <w:rsid w:val="006F64B6"/>
    <w:rsid w:val="00700E98"/>
    <w:rsid w:val="007014C0"/>
    <w:rsid w:val="00701C0A"/>
    <w:rsid w:val="00703D2F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49C"/>
    <w:rsid w:val="00717F4D"/>
    <w:rsid w:val="0072033B"/>
    <w:rsid w:val="00721182"/>
    <w:rsid w:val="007226AE"/>
    <w:rsid w:val="00722D8B"/>
    <w:rsid w:val="007270F7"/>
    <w:rsid w:val="007315B5"/>
    <w:rsid w:val="00731C68"/>
    <w:rsid w:val="00732C9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431A"/>
    <w:rsid w:val="00754CC4"/>
    <w:rsid w:val="00756557"/>
    <w:rsid w:val="00756588"/>
    <w:rsid w:val="007579AF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76A8F"/>
    <w:rsid w:val="00782CB9"/>
    <w:rsid w:val="00790EC1"/>
    <w:rsid w:val="0079137F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3E07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5BC"/>
    <w:rsid w:val="007E09C8"/>
    <w:rsid w:val="007E264B"/>
    <w:rsid w:val="007E350B"/>
    <w:rsid w:val="007E3B52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37DE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1631"/>
    <w:rsid w:val="008536A8"/>
    <w:rsid w:val="00854F2C"/>
    <w:rsid w:val="00856826"/>
    <w:rsid w:val="0085706C"/>
    <w:rsid w:val="00857C68"/>
    <w:rsid w:val="008601D0"/>
    <w:rsid w:val="00860730"/>
    <w:rsid w:val="00862AEE"/>
    <w:rsid w:val="0086313F"/>
    <w:rsid w:val="008638D5"/>
    <w:rsid w:val="008671E4"/>
    <w:rsid w:val="0086765E"/>
    <w:rsid w:val="00871141"/>
    <w:rsid w:val="00872795"/>
    <w:rsid w:val="008737A4"/>
    <w:rsid w:val="00876367"/>
    <w:rsid w:val="00877C77"/>
    <w:rsid w:val="00877C8F"/>
    <w:rsid w:val="00877CA8"/>
    <w:rsid w:val="008871F2"/>
    <w:rsid w:val="00890098"/>
    <w:rsid w:val="00891034"/>
    <w:rsid w:val="008910CF"/>
    <w:rsid w:val="00892B67"/>
    <w:rsid w:val="008957D4"/>
    <w:rsid w:val="00897BC4"/>
    <w:rsid w:val="008A3B1C"/>
    <w:rsid w:val="008A4442"/>
    <w:rsid w:val="008A67D4"/>
    <w:rsid w:val="008A6CDE"/>
    <w:rsid w:val="008A7C5F"/>
    <w:rsid w:val="008B104A"/>
    <w:rsid w:val="008B327D"/>
    <w:rsid w:val="008B4EB4"/>
    <w:rsid w:val="008B5815"/>
    <w:rsid w:val="008B76F9"/>
    <w:rsid w:val="008B7D6E"/>
    <w:rsid w:val="008C02E0"/>
    <w:rsid w:val="008C1C50"/>
    <w:rsid w:val="008C460B"/>
    <w:rsid w:val="008C4D79"/>
    <w:rsid w:val="008C60A9"/>
    <w:rsid w:val="008C6313"/>
    <w:rsid w:val="008C72E6"/>
    <w:rsid w:val="008D2760"/>
    <w:rsid w:val="008D3993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404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1989"/>
    <w:rsid w:val="00963DA6"/>
    <w:rsid w:val="0096580C"/>
    <w:rsid w:val="00965B90"/>
    <w:rsid w:val="00966605"/>
    <w:rsid w:val="009669AB"/>
    <w:rsid w:val="00967644"/>
    <w:rsid w:val="009676A3"/>
    <w:rsid w:val="00974EDE"/>
    <w:rsid w:val="009756E9"/>
    <w:rsid w:val="00981191"/>
    <w:rsid w:val="00985847"/>
    <w:rsid w:val="009904BB"/>
    <w:rsid w:val="009909BF"/>
    <w:rsid w:val="00993875"/>
    <w:rsid w:val="00995956"/>
    <w:rsid w:val="00997756"/>
    <w:rsid w:val="009A06E3"/>
    <w:rsid w:val="009A0D0B"/>
    <w:rsid w:val="009A58B8"/>
    <w:rsid w:val="009B094B"/>
    <w:rsid w:val="009B24BD"/>
    <w:rsid w:val="009B2A69"/>
    <w:rsid w:val="009B3953"/>
    <w:rsid w:val="009B4807"/>
    <w:rsid w:val="009B52D1"/>
    <w:rsid w:val="009C2F2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05B"/>
    <w:rsid w:val="009F23CD"/>
    <w:rsid w:val="009F2EBC"/>
    <w:rsid w:val="009F3E33"/>
    <w:rsid w:val="009F4BF8"/>
    <w:rsid w:val="009F7033"/>
    <w:rsid w:val="00A00D95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4803"/>
    <w:rsid w:val="00A200AC"/>
    <w:rsid w:val="00A21668"/>
    <w:rsid w:val="00A21EB3"/>
    <w:rsid w:val="00A24912"/>
    <w:rsid w:val="00A24D92"/>
    <w:rsid w:val="00A31F80"/>
    <w:rsid w:val="00A3376A"/>
    <w:rsid w:val="00A340AD"/>
    <w:rsid w:val="00A34658"/>
    <w:rsid w:val="00A34FDD"/>
    <w:rsid w:val="00A3538E"/>
    <w:rsid w:val="00A35A10"/>
    <w:rsid w:val="00A35C71"/>
    <w:rsid w:val="00A4038A"/>
    <w:rsid w:val="00A44E1B"/>
    <w:rsid w:val="00A52011"/>
    <w:rsid w:val="00A5476C"/>
    <w:rsid w:val="00A60155"/>
    <w:rsid w:val="00A60691"/>
    <w:rsid w:val="00A60B50"/>
    <w:rsid w:val="00A61302"/>
    <w:rsid w:val="00A61B09"/>
    <w:rsid w:val="00A61FEF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2674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3AA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0BE"/>
    <w:rsid w:val="00B11411"/>
    <w:rsid w:val="00B11B50"/>
    <w:rsid w:val="00B121A7"/>
    <w:rsid w:val="00B12808"/>
    <w:rsid w:val="00B15B06"/>
    <w:rsid w:val="00B2024F"/>
    <w:rsid w:val="00B202AC"/>
    <w:rsid w:val="00B20D8C"/>
    <w:rsid w:val="00B20E47"/>
    <w:rsid w:val="00B220E2"/>
    <w:rsid w:val="00B23F0B"/>
    <w:rsid w:val="00B241F9"/>
    <w:rsid w:val="00B274A2"/>
    <w:rsid w:val="00B30D56"/>
    <w:rsid w:val="00B36CDF"/>
    <w:rsid w:val="00B40738"/>
    <w:rsid w:val="00B417CC"/>
    <w:rsid w:val="00B41E75"/>
    <w:rsid w:val="00B42F99"/>
    <w:rsid w:val="00B4617B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0E38"/>
    <w:rsid w:val="00B6288C"/>
    <w:rsid w:val="00B6382D"/>
    <w:rsid w:val="00B64F0A"/>
    <w:rsid w:val="00B6533B"/>
    <w:rsid w:val="00B66BCA"/>
    <w:rsid w:val="00B670E9"/>
    <w:rsid w:val="00B7296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B7AB2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34F0"/>
    <w:rsid w:val="00BE4247"/>
    <w:rsid w:val="00BE4A22"/>
    <w:rsid w:val="00BE5292"/>
    <w:rsid w:val="00BE5566"/>
    <w:rsid w:val="00BE7A04"/>
    <w:rsid w:val="00BE7D10"/>
    <w:rsid w:val="00BF16EB"/>
    <w:rsid w:val="00BF4534"/>
    <w:rsid w:val="00BF45F0"/>
    <w:rsid w:val="00BF6B9F"/>
    <w:rsid w:val="00BF6E3A"/>
    <w:rsid w:val="00BF6F44"/>
    <w:rsid w:val="00BF7938"/>
    <w:rsid w:val="00BF7CE1"/>
    <w:rsid w:val="00C02335"/>
    <w:rsid w:val="00C02D5E"/>
    <w:rsid w:val="00C041E8"/>
    <w:rsid w:val="00C06A7E"/>
    <w:rsid w:val="00C1147E"/>
    <w:rsid w:val="00C135DC"/>
    <w:rsid w:val="00C16980"/>
    <w:rsid w:val="00C17466"/>
    <w:rsid w:val="00C21D83"/>
    <w:rsid w:val="00C24323"/>
    <w:rsid w:val="00C2448A"/>
    <w:rsid w:val="00C24EB3"/>
    <w:rsid w:val="00C25C44"/>
    <w:rsid w:val="00C272E4"/>
    <w:rsid w:val="00C30E11"/>
    <w:rsid w:val="00C3711B"/>
    <w:rsid w:val="00C41774"/>
    <w:rsid w:val="00C44765"/>
    <w:rsid w:val="00C46F2B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263"/>
    <w:rsid w:val="00C665B8"/>
    <w:rsid w:val="00C66CB6"/>
    <w:rsid w:val="00C67FEE"/>
    <w:rsid w:val="00C708AE"/>
    <w:rsid w:val="00C72DA7"/>
    <w:rsid w:val="00C72E5F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1419"/>
    <w:rsid w:val="00CA24FC"/>
    <w:rsid w:val="00CA3E58"/>
    <w:rsid w:val="00CA587A"/>
    <w:rsid w:val="00CA5AB3"/>
    <w:rsid w:val="00CA694F"/>
    <w:rsid w:val="00CA765F"/>
    <w:rsid w:val="00CB1AC8"/>
    <w:rsid w:val="00CB1D5A"/>
    <w:rsid w:val="00CB311E"/>
    <w:rsid w:val="00CB4E59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218C"/>
    <w:rsid w:val="00CD4681"/>
    <w:rsid w:val="00CD5FF0"/>
    <w:rsid w:val="00CD645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460"/>
    <w:rsid w:val="00D41878"/>
    <w:rsid w:val="00D420B0"/>
    <w:rsid w:val="00D46B6E"/>
    <w:rsid w:val="00D46D34"/>
    <w:rsid w:val="00D47960"/>
    <w:rsid w:val="00D57E7D"/>
    <w:rsid w:val="00D62161"/>
    <w:rsid w:val="00D637EB"/>
    <w:rsid w:val="00D71719"/>
    <w:rsid w:val="00D740F0"/>
    <w:rsid w:val="00D8043E"/>
    <w:rsid w:val="00D80B14"/>
    <w:rsid w:val="00D8110D"/>
    <w:rsid w:val="00D85199"/>
    <w:rsid w:val="00D879E3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2E55"/>
    <w:rsid w:val="00DB5627"/>
    <w:rsid w:val="00DB5CD4"/>
    <w:rsid w:val="00DB5DE8"/>
    <w:rsid w:val="00DB65E5"/>
    <w:rsid w:val="00DC0DC6"/>
    <w:rsid w:val="00DC2365"/>
    <w:rsid w:val="00DC4850"/>
    <w:rsid w:val="00DC5BD5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5D5D"/>
    <w:rsid w:val="00E06F69"/>
    <w:rsid w:val="00E13DBF"/>
    <w:rsid w:val="00E164ED"/>
    <w:rsid w:val="00E21668"/>
    <w:rsid w:val="00E26477"/>
    <w:rsid w:val="00E2725E"/>
    <w:rsid w:val="00E31F56"/>
    <w:rsid w:val="00E34A8E"/>
    <w:rsid w:val="00E37F3D"/>
    <w:rsid w:val="00E37F52"/>
    <w:rsid w:val="00E41425"/>
    <w:rsid w:val="00E42202"/>
    <w:rsid w:val="00E43A57"/>
    <w:rsid w:val="00E47301"/>
    <w:rsid w:val="00E52389"/>
    <w:rsid w:val="00E523BE"/>
    <w:rsid w:val="00E5457B"/>
    <w:rsid w:val="00E57C01"/>
    <w:rsid w:val="00E622EE"/>
    <w:rsid w:val="00E6232C"/>
    <w:rsid w:val="00E62AB2"/>
    <w:rsid w:val="00E62D5B"/>
    <w:rsid w:val="00E65BF9"/>
    <w:rsid w:val="00E727E6"/>
    <w:rsid w:val="00E72C58"/>
    <w:rsid w:val="00E746AA"/>
    <w:rsid w:val="00E75678"/>
    <w:rsid w:val="00E76E32"/>
    <w:rsid w:val="00E770B6"/>
    <w:rsid w:val="00E77E24"/>
    <w:rsid w:val="00E85E8B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14EF"/>
    <w:rsid w:val="00EB4571"/>
    <w:rsid w:val="00EB4A8C"/>
    <w:rsid w:val="00EB505C"/>
    <w:rsid w:val="00EB53D9"/>
    <w:rsid w:val="00EB7BDB"/>
    <w:rsid w:val="00EC1144"/>
    <w:rsid w:val="00EC1A63"/>
    <w:rsid w:val="00EC2EFD"/>
    <w:rsid w:val="00EC67F3"/>
    <w:rsid w:val="00ED0B35"/>
    <w:rsid w:val="00ED0BB1"/>
    <w:rsid w:val="00ED3995"/>
    <w:rsid w:val="00ED3E7F"/>
    <w:rsid w:val="00ED6C57"/>
    <w:rsid w:val="00ED7DF7"/>
    <w:rsid w:val="00EE0DC0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15E1"/>
    <w:rsid w:val="00F12607"/>
    <w:rsid w:val="00F15F70"/>
    <w:rsid w:val="00F17595"/>
    <w:rsid w:val="00F17D90"/>
    <w:rsid w:val="00F20BFE"/>
    <w:rsid w:val="00F210A0"/>
    <w:rsid w:val="00F227A1"/>
    <w:rsid w:val="00F275BB"/>
    <w:rsid w:val="00F300C8"/>
    <w:rsid w:val="00F35483"/>
    <w:rsid w:val="00F3564E"/>
    <w:rsid w:val="00F36BBE"/>
    <w:rsid w:val="00F424D5"/>
    <w:rsid w:val="00F448EB"/>
    <w:rsid w:val="00F46D3F"/>
    <w:rsid w:val="00F475CD"/>
    <w:rsid w:val="00F5137A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67DF2"/>
    <w:rsid w:val="00F710C6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A760C"/>
    <w:rsid w:val="00FB38C8"/>
    <w:rsid w:val="00FB3B79"/>
    <w:rsid w:val="00FB4A97"/>
    <w:rsid w:val="00FB553F"/>
    <w:rsid w:val="00FB5947"/>
    <w:rsid w:val="00FB649C"/>
    <w:rsid w:val="00FC06CE"/>
    <w:rsid w:val="00FC0D4F"/>
    <w:rsid w:val="00FC0E65"/>
    <w:rsid w:val="00FC1466"/>
    <w:rsid w:val="00FC1B39"/>
    <w:rsid w:val="00FC3124"/>
    <w:rsid w:val="00FC5C70"/>
    <w:rsid w:val="00FC6980"/>
    <w:rsid w:val="00FC72E6"/>
    <w:rsid w:val="00FC7360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D22"/>
    <w:rsid w:val="00FF2FD0"/>
    <w:rsid w:val="00FF51F1"/>
    <w:rsid w:val="00FF6306"/>
    <w:rsid w:val="6414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94A0699E-B493-41A9-9026-FCB20613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6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155E29"/>
    <w:pPr>
      <w:tabs>
        <w:tab w:val="left" w:pos="270"/>
        <w:tab w:val="right" w:leader="dot" w:pos="9810"/>
      </w:tabs>
      <w:spacing w:before="120" w:after="120"/>
      <w:ind w:right="-540" w:firstLine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5E29"/>
    <w:pPr>
      <w:tabs>
        <w:tab w:val="left" w:pos="1100"/>
        <w:tab w:val="right" w:leader="dot" w:pos="9810"/>
      </w:tabs>
      <w:ind w:left="220" w:right="-540" w:hanging="40"/>
    </w:pPr>
    <w:rPr>
      <w:rFonts w:ascii="Times New Roman" w:hAnsi="Times New Roman"/>
      <w:smallCaps/>
      <w:noProof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customStyle="1" w:styleId="Mention">
    <w:name w:val="Mention"/>
    <w:basedOn w:val="DefaultParagraphFont"/>
    <w:uiPriority w:val="99"/>
    <w:semiHidden/>
    <w:unhideWhenUsed/>
    <w:rsid w:val="00DC2365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8957D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5C71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72969"/>
  </w:style>
  <w:style w:type="character" w:customStyle="1" w:styleId="pl-smi">
    <w:name w:val="pl-smi"/>
    <w:basedOn w:val="DefaultParagraphFont"/>
    <w:rsid w:val="00B72969"/>
  </w:style>
  <w:style w:type="character" w:customStyle="1" w:styleId="pl-cce">
    <w:name w:val="pl-cce"/>
    <w:basedOn w:val="DefaultParagraphFont"/>
    <w:rsid w:val="00B72969"/>
  </w:style>
  <w:style w:type="character" w:customStyle="1" w:styleId="pl-s">
    <w:name w:val="pl-s"/>
    <w:basedOn w:val="DefaultParagraphFont"/>
    <w:rsid w:val="00B72969"/>
  </w:style>
  <w:style w:type="character" w:customStyle="1" w:styleId="pl-c1">
    <w:name w:val="pl-c1"/>
    <w:basedOn w:val="DefaultParagraphFont"/>
    <w:rsid w:val="00B72969"/>
  </w:style>
  <w:style w:type="character" w:styleId="HTMLCode">
    <w:name w:val="HTML Code"/>
    <w:basedOn w:val="DefaultParagraphFont"/>
    <w:uiPriority w:val="99"/>
    <w:semiHidden/>
    <w:unhideWhenUsed/>
    <w:rsid w:val="000C1011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rsid w:val="00A24912"/>
  </w:style>
  <w:style w:type="paragraph" w:customStyle="1" w:styleId="Standard">
    <w:name w:val="Standard"/>
    <w:rsid w:val="00423694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tutorialspoint.com/operating_system/os_linux.ht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3.ntu.edu.sg/home/ehchua/programming/cpp/gcc_mak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gnu_debugger/index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tepin-104917/Linux-OS-and-Programming.git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C8F78-4E3D-42E4-9759-60115909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AACCFE0-EDB0-4680-BA49-971F307320B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6A4441B-C1FF-4889-AC3E-AB3F797C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1104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GEA;Global Engineering Academy;MBSE</cp:keywords>
  <dc:description/>
  <cp:lastModifiedBy>Windows User</cp:lastModifiedBy>
  <cp:revision>37</cp:revision>
  <cp:lastPrinted>2014-03-29T07:34:00Z</cp:lastPrinted>
  <dcterms:created xsi:type="dcterms:W3CDTF">2020-12-04T02:49:00Z</dcterms:created>
  <dcterms:modified xsi:type="dcterms:W3CDTF">2021-01-04T08:22:00Z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0x01010043D26465DDCD3C498273A127A3977919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